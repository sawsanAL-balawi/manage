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11ED" w14:textId="77777777" w:rsidR="000B58F0" w:rsidRDefault="000B58F0" w:rsidP="005E3BC4">
      <w:pPr>
        <w:jc w:val="center"/>
        <w:rPr>
          <w:sz w:val="36"/>
          <w:szCs w:val="36"/>
          <w:rtl/>
        </w:rPr>
      </w:pPr>
      <w:r w:rsidRPr="000B58F0">
        <w:rPr>
          <w:sz w:val="36"/>
          <w:szCs w:val="36"/>
          <w:rtl/>
        </w:rPr>
        <w:t xml:space="preserve">إدارة الزوار والتعرف عليهم والتفاعل معهم </w:t>
      </w:r>
      <w:r>
        <w:rPr>
          <w:rFonts w:hint="cs"/>
          <w:sz w:val="36"/>
          <w:szCs w:val="36"/>
          <w:rtl/>
        </w:rPr>
        <w:t>ب</w:t>
      </w:r>
      <w:r w:rsidRPr="000B58F0">
        <w:rPr>
          <w:sz w:val="36"/>
          <w:szCs w:val="36"/>
          <w:rtl/>
        </w:rPr>
        <w:t>شاشة تفاعلية</w:t>
      </w:r>
    </w:p>
    <w:p w14:paraId="253D55E4" w14:textId="77777777" w:rsidR="00AB0D8F" w:rsidRDefault="00AB0D8F" w:rsidP="005E3BC4">
      <w:pPr>
        <w:jc w:val="center"/>
        <w:rPr>
          <w:sz w:val="36"/>
          <w:szCs w:val="36"/>
          <w:rtl/>
        </w:rPr>
      </w:pPr>
      <w:r w:rsidRPr="00AB0D8F">
        <w:rPr>
          <w:sz w:val="36"/>
          <w:szCs w:val="36"/>
        </w:rPr>
        <w:t>Manage visitors, recognize them and interact with them on an interactive screen</w:t>
      </w:r>
    </w:p>
    <w:p w14:paraId="3D14C66C" w14:textId="77777777" w:rsidR="00AB0D8F" w:rsidRPr="00264DEA" w:rsidRDefault="00C70131" w:rsidP="00AB0D8F">
      <w:pPr>
        <w:jc w:val="center"/>
        <w:rPr>
          <w:b/>
          <w:bCs/>
          <w:sz w:val="36"/>
          <w:szCs w:val="36"/>
          <w:u w:val="single"/>
          <w:rtl/>
        </w:rPr>
      </w:pPr>
      <w:r w:rsidRPr="00264DEA">
        <w:rPr>
          <w:rFonts w:hint="cs"/>
          <w:b/>
          <w:bCs/>
          <w:sz w:val="36"/>
          <w:szCs w:val="36"/>
          <w:u w:val="single"/>
          <w:rtl/>
        </w:rPr>
        <w:t>الملخص</w:t>
      </w:r>
    </w:p>
    <w:p w14:paraId="610CF8B8" w14:textId="77777777" w:rsidR="004A1C97" w:rsidRDefault="004A1C97" w:rsidP="004A1C97">
      <w:pPr>
        <w:pStyle w:val="li1"/>
        <w:bidi/>
        <w:ind w:left="720"/>
        <w:divId w:val="1228107021"/>
        <w:rPr>
          <w:rFonts w:eastAsia="Times New Roman"/>
        </w:rPr>
      </w:pPr>
      <w:r>
        <w:rPr>
          <w:rStyle w:val="s1"/>
          <w:rFonts w:eastAsia="Times New Roman"/>
          <w:rtl/>
        </w:rPr>
        <w:t>ي</w:t>
      </w:r>
      <w:r w:rsidR="006711B7">
        <w:rPr>
          <w:rStyle w:val="s1"/>
          <w:rFonts w:eastAsia="Times New Roman" w:hint="cs"/>
          <w:rtl/>
        </w:rPr>
        <w:t>تعلق</w:t>
      </w:r>
      <w:r>
        <w:rPr>
          <w:rStyle w:val="s2"/>
          <w:rFonts w:eastAsia="Times New Roman"/>
          <w:rtl/>
        </w:rPr>
        <w:t xml:space="preserve"> </w:t>
      </w:r>
      <w:proofErr w:type="gramStart"/>
      <w:r>
        <w:rPr>
          <w:rStyle w:val="s1"/>
          <w:rFonts w:eastAsia="Times New Roman"/>
          <w:rtl/>
        </w:rPr>
        <w:t>الاختراع</w:t>
      </w:r>
      <w:r w:rsidR="00FB5ED3">
        <w:rPr>
          <w:rStyle w:val="s1"/>
          <w:rFonts w:eastAsia="Times New Roman" w:hint="cs"/>
          <w:rtl/>
        </w:rPr>
        <w:t xml:space="preserve"> </w:t>
      </w:r>
      <w:r w:rsidR="00C664EE">
        <w:rPr>
          <w:rStyle w:val="s1"/>
          <w:rFonts w:eastAsia="Times New Roman" w:hint="cs"/>
          <w:rtl/>
        </w:rPr>
        <w:t xml:space="preserve"> بإدارة</w:t>
      </w:r>
      <w:proofErr w:type="gramEnd"/>
      <w:r w:rsidR="00C664EE">
        <w:rPr>
          <w:rStyle w:val="s1"/>
          <w:rFonts w:eastAsia="Times New Roman" w:hint="cs"/>
          <w:rtl/>
        </w:rPr>
        <w:t xml:space="preserve"> الزوار و </w:t>
      </w:r>
      <w:r w:rsidR="006711B7">
        <w:rPr>
          <w:rStyle w:val="s1"/>
          <w:rFonts w:eastAsia="Times New Roman" w:hint="cs"/>
          <w:rtl/>
        </w:rPr>
        <w:t>التعرف</w:t>
      </w:r>
      <w:r w:rsidR="005C6C19">
        <w:rPr>
          <w:rStyle w:val="s1"/>
          <w:rFonts w:eastAsia="Times New Roman" w:hint="cs"/>
          <w:rtl/>
        </w:rPr>
        <w:t xml:space="preserve"> عل</w:t>
      </w:r>
      <w:r w:rsidR="000B58F0">
        <w:rPr>
          <w:rStyle w:val="s1"/>
          <w:rFonts w:eastAsia="Times New Roman" w:hint="cs"/>
          <w:rtl/>
        </w:rPr>
        <w:t xml:space="preserve">يهم </w:t>
      </w:r>
      <w:r w:rsidR="005C6C19">
        <w:rPr>
          <w:rStyle w:val="s1"/>
          <w:rFonts w:eastAsia="Times New Roman" w:hint="cs"/>
          <w:rtl/>
        </w:rPr>
        <w:t xml:space="preserve"> وايضًا يسمح </w:t>
      </w:r>
      <w:r>
        <w:rPr>
          <w:rStyle w:val="s2"/>
          <w:rFonts w:eastAsia="Times New Roman"/>
          <w:rtl/>
        </w:rPr>
        <w:t xml:space="preserve"> </w:t>
      </w:r>
      <w:r w:rsidR="00C13E73">
        <w:rPr>
          <w:rStyle w:val="s1"/>
          <w:rFonts w:eastAsia="Times New Roman" w:hint="cs"/>
          <w:rtl/>
        </w:rPr>
        <w:t>للزوار</w:t>
      </w:r>
      <w:r>
        <w:rPr>
          <w:rStyle w:val="s2"/>
          <w:rFonts w:eastAsia="Times New Roman"/>
          <w:rtl/>
        </w:rPr>
        <w:t xml:space="preserve"> </w:t>
      </w:r>
      <w:r w:rsidR="00E22473">
        <w:rPr>
          <w:rStyle w:val="s2"/>
          <w:rFonts w:eastAsia="Times New Roman" w:hint="cs"/>
          <w:rtl/>
        </w:rPr>
        <w:t>ب</w:t>
      </w:r>
      <w:r>
        <w:rPr>
          <w:rStyle w:val="s1"/>
          <w:rFonts w:eastAsia="Times New Roman"/>
          <w:rtl/>
        </w:rPr>
        <w:t>خوض</w:t>
      </w:r>
      <w:r>
        <w:rPr>
          <w:rStyle w:val="apple-converted-space"/>
          <w:rFonts w:ascii="UICTFontTextStyleBody" w:eastAsia="Times New Roman" w:hAnsi="UICTFontTextStyleBody"/>
          <w:rtl/>
        </w:rPr>
        <w:t xml:space="preserve">  </w:t>
      </w:r>
      <w:r>
        <w:rPr>
          <w:rStyle w:val="s1"/>
          <w:rFonts w:eastAsia="Times New Roman"/>
          <w:rtl/>
        </w:rPr>
        <w:t>تجربة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جميله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وممتعه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من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خلال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التحدث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مع</w:t>
      </w:r>
      <w:r>
        <w:rPr>
          <w:rStyle w:val="s2"/>
          <w:rFonts w:eastAsia="Times New Roman"/>
          <w:rtl/>
        </w:rPr>
        <w:t xml:space="preserve"> </w:t>
      </w:r>
      <w:r w:rsidR="00F86205">
        <w:rPr>
          <w:rStyle w:val="s1"/>
          <w:rFonts w:eastAsia="Times New Roman" w:hint="cs"/>
          <w:rtl/>
        </w:rPr>
        <w:t>الجهاز</w:t>
      </w:r>
      <w:r w:rsidR="0021750C">
        <w:rPr>
          <w:rStyle w:val="s2"/>
          <w:rFonts w:eastAsia="Times New Roman" w:hint="cs"/>
          <w:rtl/>
        </w:rPr>
        <w:t xml:space="preserve"> </w:t>
      </w:r>
      <w:r>
        <w:rPr>
          <w:rStyle w:val="s1"/>
          <w:rFonts w:eastAsia="Times New Roman"/>
          <w:rtl/>
        </w:rPr>
        <w:t>والتفاعل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معه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بالصوت</w:t>
      </w:r>
      <w:r>
        <w:rPr>
          <w:rStyle w:val="s2"/>
          <w:rFonts w:eastAsia="Times New Roman"/>
          <w:rtl/>
        </w:rPr>
        <w:t xml:space="preserve"> </w:t>
      </w:r>
      <w:r>
        <w:rPr>
          <w:rStyle w:val="s1"/>
          <w:rFonts w:eastAsia="Times New Roman"/>
          <w:rtl/>
        </w:rPr>
        <w:t>والرسومات</w:t>
      </w:r>
      <w:r w:rsidR="00EA1AD2">
        <w:rPr>
          <w:rStyle w:val="s1"/>
          <w:rFonts w:eastAsia="Times New Roman" w:hint="cs"/>
          <w:rtl/>
        </w:rPr>
        <w:t xml:space="preserve"> </w:t>
      </w:r>
      <w:r w:rsidR="00EA1AD2">
        <w:rPr>
          <w:rStyle w:val="s2"/>
          <w:rFonts w:eastAsia="Times New Roman" w:hint="cs"/>
          <w:rtl/>
        </w:rPr>
        <w:t>ومعرفة فعاليات المؤتمر او الحفل.</w:t>
      </w:r>
      <w:r w:rsidR="00945A5C">
        <w:rPr>
          <w:rStyle w:val="s2"/>
          <w:rFonts w:eastAsia="Times New Roman" w:hint="cs"/>
          <w:rtl/>
        </w:rPr>
        <w:t>.</w:t>
      </w:r>
    </w:p>
    <w:p w14:paraId="49AEA2BB" w14:textId="77777777" w:rsidR="00FE341B" w:rsidRDefault="00FE341B" w:rsidP="00FE341B">
      <w:pPr>
        <w:jc w:val="right"/>
        <w:rPr>
          <w:sz w:val="36"/>
          <w:szCs w:val="36"/>
          <w:rtl/>
        </w:rPr>
      </w:pPr>
    </w:p>
    <w:p w14:paraId="4BA5AB63" w14:textId="77777777" w:rsidR="004A1C97" w:rsidRPr="008E5B1E" w:rsidRDefault="004A1C97" w:rsidP="00FE341B">
      <w:pPr>
        <w:jc w:val="right"/>
        <w:rPr>
          <w:b/>
          <w:bCs/>
          <w:sz w:val="36"/>
          <w:szCs w:val="36"/>
          <w:u w:val="single"/>
          <w:rtl/>
        </w:rPr>
      </w:pPr>
      <w:r w:rsidRPr="008E5B1E">
        <w:rPr>
          <w:rFonts w:hint="cs"/>
          <w:b/>
          <w:bCs/>
          <w:sz w:val="36"/>
          <w:szCs w:val="36"/>
          <w:u w:val="single"/>
          <w:rtl/>
        </w:rPr>
        <w:t>الوصف الكامل</w:t>
      </w:r>
    </w:p>
    <w:p w14:paraId="2DACCB6F" w14:textId="0F432B08" w:rsidR="004A1C97" w:rsidRPr="00DF67EC" w:rsidRDefault="004A1C97" w:rsidP="00DF67EC">
      <w:pPr>
        <w:jc w:val="right"/>
        <w:rPr>
          <w:sz w:val="36"/>
          <w:szCs w:val="36"/>
          <w:u w:val="single"/>
          <w:rtl/>
        </w:rPr>
      </w:pPr>
      <w:r w:rsidRPr="00DF67EC">
        <w:rPr>
          <w:rFonts w:hint="cs"/>
          <w:sz w:val="36"/>
          <w:szCs w:val="36"/>
          <w:u w:val="single"/>
          <w:rtl/>
        </w:rPr>
        <w:t>خلفية الاختراع</w:t>
      </w:r>
      <w:r w:rsidR="0063206A">
        <w:rPr>
          <w:rFonts w:hint="cs"/>
          <w:sz w:val="36"/>
          <w:szCs w:val="36"/>
          <w:u w:val="single"/>
          <w:rtl/>
        </w:rPr>
        <w:t>:</w:t>
      </w:r>
    </w:p>
    <w:p w14:paraId="59052C54" w14:textId="77777777" w:rsidR="00705B17" w:rsidRPr="00C16029" w:rsidRDefault="0067600D" w:rsidP="00C16029">
      <w:pPr>
        <w:pStyle w:val="p1"/>
        <w:bidi/>
        <w:divId w:val="274868848"/>
        <w:rPr>
          <w:rStyle w:val="s1"/>
          <w:rFonts w:ascii="UICTFontTextStyleBody" w:hAnsi="UICTFontTextStyleBody"/>
          <w:rtl/>
        </w:rPr>
      </w:pPr>
      <w:r>
        <w:rPr>
          <w:rStyle w:val="s1"/>
          <w:rtl/>
        </w:rPr>
        <w:t>تتعلق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الاختراعات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السابقه</w:t>
      </w:r>
      <w:r>
        <w:rPr>
          <w:rStyle w:val="s2"/>
          <w:rtl/>
        </w:rPr>
        <w:t xml:space="preserve"> </w:t>
      </w:r>
      <w:r w:rsidR="009F0D24">
        <w:rPr>
          <w:rStyle w:val="s1"/>
          <w:rFonts w:hint="cs"/>
          <w:rtl/>
        </w:rPr>
        <w:t>بإدارة الزوار</w:t>
      </w:r>
      <w:r w:rsidR="00946A36">
        <w:rPr>
          <w:rStyle w:val="s1"/>
          <w:rFonts w:hint="cs"/>
          <w:rtl/>
        </w:rPr>
        <w:t xml:space="preserve"> للتعرف عليهم</w:t>
      </w:r>
      <w:r w:rsidR="00840402">
        <w:rPr>
          <w:rStyle w:val="s1"/>
          <w:rFonts w:hint="cs"/>
          <w:rtl/>
        </w:rPr>
        <w:t xml:space="preserve"> من خلال </w:t>
      </w:r>
      <w:r w:rsidR="008F37FE">
        <w:rPr>
          <w:rStyle w:val="s1"/>
          <w:rFonts w:hint="cs"/>
          <w:rtl/>
        </w:rPr>
        <w:t xml:space="preserve">الوجه </w:t>
      </w:r>
      <w:proofErr w:type="gramStart"/>
      <w:r w:rsidR="008F37FE">
        <w:rPr>
          <w:rStyle w:val="s1"/>
          <w:rFonts w:hint="cs"/>
          <w:rtl/>
        </w:rPr>
        <w:t>او</w:t>
      </w:r>
      <w:r w:rsidR="009F0D24">
        <w:rPr>
          <w:rStyle w:val="s1"/>
          <w:rFonts w:hint="cs"/>
          <w:rtl/>
        </w:rPr>
        <w:t xml:space="preserve"> 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بنظام</w:t>
      </w:r>
      <w:proofErr w:type="gramEnd"/>
      <w:r>
        <w:rPr>
          <w:rStyle w:val="s2"/>
          <w:rtl/>
        </w:rPr>
        <w:t xml:space="preserve"> </w:t>
      </w:r>
      <w:r>
        <w:rPr>
          <w:rStyle w:val="s1"/>
          <w:rtl/>
        </w:rPr>
        <w:t>السؤال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والاجابه</w:t>
      </w:r>
      <w:r w:rsidR="00F21F99">
        <w:rPr>
          <w:rStyle w:val="s1"/>
          <w:rFonts w:hint="cs"/>
          <w:rtl/>
        </w:rPr>
        <w:t xml:space="preserve"> </w:t>
      </w:r>
      <w:r w:rsidR="008F37FE">
        <w:rPr>
          <w:rStyle w:val="s1"/>
          <w:rFonts w:hint="cs"/>
          <w:rtl/>
        </w:rPr>
        <w:t>و</w:t>
      </w:r>
      <w:r w:rsidR="00DA199B">
        <w:rPr>
          <w:rStyle w:val="s1"/>
          <w:rFonts w:hint="cs"/>
          <w:rtl/>
        </w:rPr>
        <w:t xml:space="preserve"> </w:t>
      </w:r>
      <w:r>
        <w:rPr>
          <w:rStyle w:val="s2"/>
          <w:rtl/>
        </w:rPr>
        <w:t xml:space="preserve"> </w:t>
      </w:r>
      <w:r w:rsidR="00946A36">
        <w:rPr>
          <w:rStyle w:val="s2"/>
          <w:rFonts w:hint="cs"/>
          <w:rtl/>
        </w:rPr>
        <w:t xml:space="preserve">وبناء على </w:t>
      </w:r>
      <w:r w:rsidR="00766F0B">
        <w:rPr>
          <w:rStyle w:val="s2"/>
          <w:rFonts w:hint="cs"/>
          <w:rtl/>
        </w:rPr>
        <w:t xml:space="preserve">الإجابات يتم مقارنتها مع قاعدة البيانات  ويتم التعرف على الزائر من خلالها </w:t>
      </w:r>
    </w:p>
    <w:p w14:paraId="36826589" w14:textId="77777777" w:rsidR="00654EFE" w:rsidRDefault="00654EFE" w:rsidP="00654EFE">
      <w:pPr>
        <w:pStyle w:val="p1"/>
        <w:bidi/>
        <w:divId w:val="274868848"/>
        <w:rPr>
          <w:rStyle w:val="s1"/>
          <w:rFonts w:asciiTheme="minorHAnsi" w:hAnsiTheme="minorHAnsi"/>
        </w:rPr>
      </w:pPr>
    </w:p>
    <w:p w14:paraId="437E1C80" w14:textId="77777777" w:rsidR="00B72843" w:rsidRPr="00B72843" w:rsidRDefault="00B72843" w:rsidP="00B72843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و</w:t>
      </w:r>
      <w:r w:rsidRPr="0010710F">
        <w:rPr>
          <w:sz w:val="36"/>
          <w:szCs w:val="36"/>
          <w:rtl/>
        </w:rPr>
        <w:t xml:space="preserve">أقرب حالات </w:t>
      </w:r>
      <w:r w:rsidR="004B3DA9">
        <w:rPr>
          <w:rFonts w:hint="cs"/>
          <w:sz w:val="36"/>
          <w:szCs w:val="36"/>
          <w:rtl/>
        </w:rPr>
        <w:t>التقنيه</w:t>
      </w:r>
      <w:r w:rsidRPr="0010710F">
        <w:rPr>
          <w:sz w:val="36"/>
          <w:szCs w:val="36"/>
          <w:rtl/>
        </w:rPr>
        <w:t xml:space="preserve"> </w:t>
      </w:r>
      <w:r w:rsidR="00E70CDC">
        <w:rPr>
          <w:rFonts w:hint="cs"/>
          <w:sz w:val="36"/>
          <w:szCs w:val="36"/>
          <w:rtl/>
        </w:rPr>
        <w:t>للأختراع</w:t>
      </w:r>
      <w:r w:rsidRPr="0010710F">
        <w:rPr>
          <w:sz w:val="36"/>
          <w:szCs w:val="36"/>
          <w:rtl/>
        </w:rPr>
        <w:t xml:space="preserve"> الحالي </w:t>
      </w:r>
      <w:r w:rsidR="00E70CDC">
        <w:rPr>
          <w:rFonts w:hint="cs"/>
          <w:sz w:val="36"/>
          <w:szCs w:val="36"/>
          <w:rtl/>
        </w:rPr>
        <w:t>كالتالي</w:t>
      </w:r>
      <w:r w:rsidRPr="0010710F">
        <w:rPr>
          <w:sz w:val="36"/>
          <w:szCs w:val="36"/>
          <w:rtl/>
        </w:rPr>
        <w:t>:</w:t>
      </w:r>
    </w:p>
    <w:p w14:paraId="58182B46" w14:textId="77777777" w:rsidR="00B72843" w:rsidRDefault="00225289" w:rsidP="009E29F8">
      <w:pPr>
        <w:pStyle w:val="p1"/>
        <w:bidi/>
        <w:divId w:val="1832452414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١-</w:t>
      </w:r>
      <w:r w:rsidR="0057218A">
        <w:rPr>
          <w:rFonts w:hint="cs"/>
          <w:sz w:val="36"/>
          <w:szCs w:val="36"/>
          <w:rtl/>
        </w:rPr>
        <w:t>ال</w:t>
      </w:r>
      <w:r>
        <w:rPr>
          <w:rFonts w:hint="cs"/>
          <w:sz w:val="36"/>
          <w:szCs w:val="36"/>
          <w:rtl/>
        </w:rPr>
        <w:t xml:space="preserve">وثيقة </w:t>
      </w:r>
      <w:r w:rsidR="00D03374">
        <w:rPr>
          <w:rFonts w:hint="cs"/>
          <w:sz w:val="36"/>
          <w:szCs w:val="36"/>
          <w:rtl/>
        </w:rPr>
        <w:t>اليابانيه</w:t>
      </w:r>
      <w:r w:rsidR="00D67A2B">
        <w:rPr>
          <w:rFonts w:hint="cs"/>
          <w:sz w:val="36"/>
          <w:szCs w:val="36"/>
          <w:rtl/>
        </w:rPr>
        <w:t xml:space="preserve"> رقم </w:t>
      </w:r>
      <w:r w:rsidR="00B216F5">
        <w:rPr>
          <w:rFonts w:hint="cs"/>
          <w:sz w:val="36"/>
          <w:szCs w:val="36"/>
          <w:rtl/>
        </w:rPr>
        <w:t>(</w:t>
      </w:r>
      <w:r w:rsidR="00D03374" w:rsidRPr="00D03374">
        <w:rPr>
          <w:sz w:val="36"/>
          <w:szCs w:val="36"/>
        </w:rPr>
        <w:t>JPWO2006075714A1</w:t>
      </w:r>
      <w:r w:rsidR="00D03374">
        <w:rPr>
          <w:rFonts w:hint="cs"/>
          <w:sz w:val="36"/>
          <w:szCs w:val="36"/>
          <w:rtl/>
        </w:rPr>
        <w:t>)</w:t>
      </w:r>
      <w:r w:rsidR="00171F46">
        <w:rPr>
          <w:rFonts w:hint="cs"/>
          <w:sz w:val="36"/>
          <w:szCs w:val="36"/>
          <w:rtl/>
        </w:rPr>
        <w:t xml:space="preserve"> </w:t>
      </w:r>
    </w:p>
    <w:p w14:paraId="3240EEED" w14:textId="77777777" w:rsidR="009E29F8" w:rsidRPr="00B72843" w:rsidRDefault="009E29F8" w:rsidP="009E29F8">
      <w:pPr>
        <w:pStyle w:val="p1"/>
        <w:bidi/>
        <w:divId w:val="1832452414"/>
        <w:rPr>
          <w:rFonts w:ascii=".AppleSystemUIFont" w:hAnsi=".AppleSystemUIFont"/>
          <w:sz w:val="47"/>
          <w:szCs w:val="47"/>
          <w:rtl/>
          <w:lang w:val="en-US"/>
        </w:rPr>
      </w:pPr>
    </w:p>
    <w:p w14:paraId="001AD36B" w14:textId="77777777" w:rsidR="00225289" w:rsidRDefault="008567DA" w:rsidP="0022528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٢</w:t>
      </w:r>
      <w:proofErr w:type="gramStart"/>
      <w:r>
        <w:rPr>
          <w:rFonts w:hint="cs"/>
          <w:sz w:val="36"/>
          <w:szCs w:val="36"/>
          <w:rtl/>
        </w:rPr>
        <w:t xml:space="preserve">- </w:t>
      </w:r>
      <w:r w:rsidR="00E6657B">
        <w:rPr>
          <w:rFonts w:hint="cs"/>
          <w:sz w:val="36"/>
          <w:szCs w:val="36"/>
          <w:rtl/>
        </w:rPr>
        <w:t xml:space="preserve"> </w:t>
      </w:r>
      <w:r w:rsidR="00CD12FC">
        <w:rPr>
          <w:rFonts w:hint="cs"/>
          <w:sz w:val="36"/>
          <w:szCs w:val="36"/>
          <w:rtl/>
        </w:rPr>
        <w:t>الوثيقه</w:t>
      </w:r>
      <w:proofErr w:type="gramEnd"/>
      <w:r w:rsidR="00CD12FC">
        <w:rPr>
          <w:rFonts w:hint="cs"/>
          <w:sz w:val="36"/>
          <w:szCs w:val="36"/>
          <w:rtl/>
        </w:rPr>
        <w:t xml:space="preserve"> الصينيه رقم </w:t>
      </w:r>
    </w:p>
    <w:p w14:paraId="202D50C4" w14:textId="77777777" w:rsidR="008567DA" w:rsidRDefault="008567DA" w:rsidP="00225289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)</w:t>
      </w:r>
      <w:r w:rsidR="003601D4">
        <w:rPr>
          <w:rFonts w:hint="cs"/>
          <w:sz w:val="36"/>
          <w:szCs w:val="36"/>
          <w:rtl/>
        </w:rPr>
        <w:t xml:space="preserve"> </w:t>
      </w:r>
      <w:r w:rsidRPr="008567DA">
        <w:rPr>
          <w:sz w:val="36"/>
          <w:szCs w:val="36"/>
        </w:rPr>
        <w:t>CN114241650</w:t>
      </w:r>
      <w:proofErr w:type="gramStart"/>
      <w:r w:rsidRPr="008567DA">
        <w:rPr>
          <w:sz w:val="36"/>
          <w:szCs w:val="36"/>
        </w:rPr>
        <w:t>A</w:t>
      </w:r>
      <w:r w:rsidR="00CD12FC">
        <w:rPr>
          <w:rFonts w:hint="cs"/>
          <w:sz w:val="36"/>
          <w:szCs w:val="36"/>
          <w:rtl/>
        </w:rPr>
        <w:t>(</w:t>
      </w:r>
      <w:proofErr w:type="gramEnd"/>
    </w:p>
    <w:p w14:paraId="05803F15" w14:textId="77777777" w:rsidR="00225828" w:rsidRDefault="00225289" w:rsidP="00225828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٣-</w:t>
      </w:r>
      <w:r w:rsidR="00CD12FC">
        <w:rPr>
          <w:rFonts w:hint="cs"/>
          <w:sz w:val="36"/>
          <w:szCs w:val="36"/>
          <w:rtl/>
        </w:rPr>
        <w:t>الوثيقه الاوروبيه رقم</w:t>
      </w:r>
    </w:p>
    <w:p w14:paraId="2400BC42" w14:textId="77777777" w:rsidR="009E29F8" w:rsidRDefault="009E29F8" w:rsidP="00225828">
      <w:pPr>
        <w:jc w:val="right"/>
        <w:rPr>
          <w:sz w:val="36"/>
          <w:szCs w:val="36"/>
          <w:rtl/>
        </w:rPr>
      </w:pPr>
    </w:p>
    <w:p w14:paraId="4B42E939" w14:textId="77777777" w:rsidR="007160AE" w:rsidRDefault="00B72843" w:rsidP="00225828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r w:rsidRPr="00B72843">
        <w:rPr>
          <w:sz w:val="36"/>
          <w:szCs w:val="36"/>
        </w:rPr>
        <w:t>EP3864634A1</w:t>
      </w:r>
      <w:r w:rsidR="00225828">
        <w:rPr>
          <w:rFonts w:hint="cs"/>
          <w:sz w:val="36"/>
          <w:szCs w:val="36"/>
          <w:rtl/>
        </w:rPr>
        <w:t>(</w:t>
      </w:r>
    </w:p>
    <w:p w14:paraId="60FA00DA" w14:textId="77777777" w:rsidR="00B72843" w:rsidRPr="0063206A" w:rsidRDefault="00B72843" w:rsidP="00B72843">
      <w:pPr>
        <w:pStyle w:val="p1"/>
        <w:bidi/>
        <w:divId w:val="2084596231"/>
        <w:rPr>
          <w:rFonts w:asciiTheme="minorHAnsi" w:hAnsiTheme="minorHAnsi"/>
          <w:sz w:val="32"/>
          <w:szCs w:val="32"/>
          <w:rtl/>
        </w:rPr>
      </w:pPr>
      <w:r w:rsidRPr="0063206A">
        <w:rPr>
          <w:rStyle w:val="s1"/>
          <w:rFonts w:asciiTheme="minorHAnsi" w:hAnsiTheme="minorHAnsi" w:hint="cs"/>
          <w:sz w:val="32"/>
          <w:szCs w:val="32"/>
          <w:rtl/>
        </w:rPr>
        <w:t xml:space="preserve">ونلاخظ ان في الاختراعات السابقة </w:t>
      </w:r>
      <w:proofErr w:type="gramStart"/>
      <w:r w:rsidR="00085B95" w:rsidRPr="0063206A">
        <w:rPr>
          <w:rStyle w:val="s1"/>
          <w:rFonts w:asciiTheme="minorHAnsi" w:hAnsiTheme="minorHAnsi" w:hint="cs"/>
          <w:sz w:val="32"/>
          <w:szCs w:val="32"/>
          <w:rtl/>
        </w:rPr>
        <w:t>يكون</w:t>
      </w:r>
      <w:r w:rsidR="00846A2E" w:rsidRPr="0063206A">
        <w:rPr>
          <w:rStyle w:val="s1"/>
          <w:rFonts w:asciiTheme="minorHAnsi" w:hAnsiTheme="minorHAnsi" w:hint="cs"/>
          <w:sz w:val="32"/>
          <w:szCs w:val="32"/>
          <w:rtl/>
        </w:rPr>
        <w:t xml:space="preserve"> </w:t>
      </w:r>
      <w:r w:rsidRPr="0063206A">
        <w:rPr>
          <w:rStyle w:val="s1"/>
          <w:rFonts w:asciiTheme="minorHAnsi" w:hAnsiTheme="minorHAnsi" w:hint="cs"/>
          <w:sz w:val="32"/>
          <w:szCs w:val="32"/>
          <w:rtl/>
        </w:rPr>
        <w:t xml:space="preserve"> </w:t>
      </w:r>
      <w:r w:rsidR="00846A2E" w:rsidRPr="0063206A">
        <w:rPr>
          <w:rStyle w:val="s1"/>
          <w:rFonts w:asciiTheme="minorHAnsi" w:hAnsiTheme="minorHAnsi" w:hint="cs"/>
          <w:sz w:val="32"/>
          <w:szCs w:val="32"/>
          <w:rtl/>
        </w:rPr>
        <w:t>إدارة</w:t>
      </w:r>
      <w:proofErr w:type="gramEnd"/>
      <w:r w:rsidRPr="0063206A">
        <w:rPr>
          <w:rStyle w:val="s1"/>
          <w:rFonts w:asciiTheme="minorHAnsi" w:hAnsiTheme="minorHAnsi" w:hint="cs"/>
          <w:sz w:val="32"/>
          <w:szCs w:val="32"/>
          <w:rtl/>
        </w:rPr>
        <w:t xml:space="preserve"> الزوار</w:t>
      </w:r>
      <w:r w:rsidR="003A4603" w:rsidRPr="0063206A">
        <w:rPr>
          <w:rStyle w:val="s1"/>
          <w:rFonts w:asciiTheme="minorHAnsi" w:hAnsiTheme="minorHAnsi" w:hint="cs"/>
          <w:sz w:val="32"/>
          <w:szCs w:val="32"/>
          <w:rtl/>
        </w:rPr>
        <w:t xml:space="preserve"> والتعرف عليهم من دون التفاعل مع الزوار </w:t>
      </w:r>
      <w:r w:rsidR="00335058" w:rsidRPr="0063206A">
        <w:rPr>
          <w:rStyle w:val="s1"/>
          <w:rFonts w:asciiTheme="minorHAnsi" w:hAnsiTheme="minorHAnsi" w:hint="cs"/>
          <w:sz w:val="32"/>
          <w:szCs w:val="32"/>
          <w:rtl/>
        </w:rPr>
        <w:t xml:space="preserve">بطريقة تفاعليه </w:t>
      </w:r>
      <w:r w:rsidR="00883334" w:rsidRPr="0063206A">
        <w:rPr>
          <w:rStyle w:val="s1"/>
          <w:rFonts w:asciiTheme="minorHAnsi" w:hAnsiTheme="minorHAnsi" w:hint="cs"/>
          <w:sz w:val="32"/>
          <w:szCs w:val="32"/>
          <w:rtl/>
        </w:rPr>
        <w:t>تحمس الزائر</w:t>
      </w:r>
    </w:p>
    <w:p w14:paraId="71FFA088" w14:textId="77777777" w:rsidR="003E4D48" w:rsidRDefault="003E4D48" w:rsidP="004E1EA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76BE6C7A" w14:textId="77777777" w:rsidR="0010710F" w:rsidRPr="0063206A" w:rsidRDefault="003E4D48" w:rsidP="004E1EA3">
      <w:pPr>
        <w:jc w:val="right"/>
        <w:rPr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>الوصف العام</w:t>
      </w:r>
      <w:r w:rsidR="00B71207">
        <w:rPr>
          <w:rFonts w:hint="cs"/>
          <w:sz w:val="36"/>
          <w:szCs w:val="36"/>
          <w:rtl/>
        </w:rPr>
        <w:t xml:space="preserve"> للأختراع</w:t>
      </w:r>
      <w:r>
        <w:rPr>
          <w:rFonts w:hint="cs"/>
          <w:sz w:val="36"/>
          <w:szCs w:val="36"/>
          <w:rtl/>
        </w:rPr>
        <w:t>:</w:t>
      </w:r>
    </w:p>
    <w:p w14:paraId="025473E5" w14:textId="77777777" w:rsidR="003E4D48" w:rsidRPr="0063206A" w:rsidRDefault="00FD3F18" w:rsidP="004E1EA3">
      <w:pPr>
        <w:jc w:val="right"/>
        <w:rPr>
          <w:sz w:val="32"/>
          <w:szCs w:val="32"/>
          <w:u w:val="single"/>
          <w:rtl/>
        </w:rPr>
      </w:pPr>
      <w:r w:rsidRPr="0063206A">
        <w:rPr>
          <w:rFonts w:hint="cs"/>
          <w:sz w:val="32"/>
          <w:szCs w:val="32"/>
          <w:u w:val="single"/>
          <w:rtl/>
        </w:rPr>
        <w:t xml:space="preserve">في </w:t>
      </w:r>
      <w:proofErr w:type="gramStart"/>
      <w:r w:rsidRPr="0063206A">
        <w:rPr>
          <w:rFonts w:hint="cs"/>
          <w:sz w:val="32"/>
          <w:szCs w:val="32"/>
          <w:u w:val="single"/>
          <w:rtl/>
        </w:rPr>
        <w:t xml:space="preserve">السابق </w:t>
      </w:r>
      <w:r w:rsidR="00F859BF" w:rsidRPr="0063206A">
        <w:rPr>
          <w:rFonts w:hint="cs"/>
          <w:sz w:val="32"/>
          <w:szCs w:val="32"/>
          <w:u w:val="single"/>
          <w:rtl/>
        </w:rPr>
        <w:t>:</w:t>
      </w:r>
      <w:proofErr w:type="gramEnd"/>
    </w:p>
    <w:p w14:paraId="7CEEB722" w14:textId="77777777" w:rsidR="00C700CE" w:rsidRPr="0063206A" w:rsidRDefault="004206CC" w:rsidP="00B204CB">
      <w:pPr>
        <w:pStyle w:val="p1"/>
        <w:bidi/>
        <w:divId w:val="498277044"/>
        <w:rPr>
          <w:rFonts w:ascii=".SFArabic-Regular" w:hAnsi=".SFArabic-Regular"/>
          <w:sz w:val="32"/>
          <w:szCs w:val="32"/>
          <w:rtl/>
        </w:rPr>
      </w:pPr>
      <w:r w:rsidRPr="0063206A">
        <w:rPr>
          <w:rStyle w:val="s1"/>
          <w:rFonts w:hint="cs"/>
          <w:sz w:val="32"/>
          <w:szCs w:val="32"/>
          <w:rtl/>
        </w:rPr>
        <w:t>ك</w:t>
      </w:r>
      <w:r w:rsidRPr="0063206A">
        <w:rPr>
          <w:rStyle w:val="s1"/>
          <w:sz w:val="32"/>
          <w:szCs w:val="32"/>
          <w:rtl/>
        </w:rPr>
        <w:t xml:space="preserve">انت الإختراعات </w:t>
      </w:r>
      <w:r w:rsidR="00085B95" w:rsidRPr="0063206A">
        <w:rPr>
          <w:rStyle w:val="s1"/>
          <w:rFonts w:hint="cs"/>
          <w:sz w:val="32"/>
          <w:szCs w:val="32"/>
          <w:rtl/>
        </w:rPr>
        <w:t xml:space="preserve">بأدارة الزوار </w:t>
      </w:r>
      <w:r w:rsidRPr="0063206A">
        <w:rPr>
          <w:rStyle w:val="s1"/>
          <w:sz w:val="32"/>
          <w:szCs w:val="32"/>
          <w:rtl/>
        </w:rPr>
        <w:t xml:space="preserve">تقوم </w:t>
      </w:r>
      <w:r w:rsidR="00034EDE" w:rsidRPr="0063206A">
        <w:rPr>
          <w:rStyle w:val="s1"/>
          <w:rFonts w:hint="cs"/>
          <w:sz w:val="32"/>
          <w:szCs w:val="32"/>
          <w:rtl/>
        </w:rPr>
        <w:t>بالتعرف على الزوار</w:t>
      </w:r>
      <w:r w:rsidRPr="0063206A">
        <w:rPr>
          <w:rStyle w:val="s1"/>
          <w:sz w:val="32"/>
          <w:szCs w:val="32"/>
          <w:rtl/>
        </w:rPr>
        <w:t xml:space="preserve"> بناءاً على الردود التي تحصل عليها من العميل بعدة وسائل</w:t>
      </w:r>
      <w:r w:rsidR="00514197" w:rsidRPr="0063206A">
        <w:rPr>
          <w:rStyle w:val="s1"/>
          <w:rFonts w:hint="cs"/>
          <w:sz w:val="32"/>
          <w:szCs w:val="32"/>
          <w:rtl/>
        </w:rPr>
        <w:t xml:space="preserve"> </w:t>
      </w:r>
      <w:r w:rsidRPr="0063206A">
        <w:rPr>
          <w:rStyle w:val="s1"/>
          <w:sz w:val="32"/>
          <w:szCs w:val="32"/>
          <w:rtl/>
        </w:rPr>
        <w:t>مخلتفة</w:t>
      </w:r>
      <w:r w:rsidR="006537F0" w:rsidRPr="0063206A">
        <w:rPr>
          <w:rStyle w:val="s1"/>
          <w:rFonts w:asciiTheme="minorHAnsi" w:hAnsiTheme="minorHAnsi"/>
          <w:sz w:val="32"/>
          <w:szCs w:val="32"/>
          <w:lang w:val="en-US"/>
        </w:rPr>
        <w:t xml:space="preserve"> </w:t>
      </w:r>
      <w:r w:rsidR="006537F0" w:rsidRPr="0063206A">
        <w:rPr>
          <w:rStyle w:val="s1"/>
          <w:rFonts w:asciiTheme="minorHAnsi" w:hAnsiTheme="minorHAnsi" w:hint="cs"/>
          <w:sz w:val="32"/>
          <w:szCs w:val="32"/>
          <w:rtl/>
          <w:lang w:val="en-US"/>
        </w:rPr>
        <w:t>و</w:t>
      </w:r>
      <w:r w:rsidRPr="0063206A">
        <w:rPr>
          <w:rStyle w:val="s1"/>
          <w:sz w:val="32"/>
          <w:szCs w:val="32"/>
          <w:rtl/>
        </w:rPr>
        <w:t xml:space="preserve"> </w:t>
      </w:r>
      <w:proofErr w:type="gramStart"/>
      <w:r w:rsidRPr="0063206A">
        <w:rPr>
          <w:rStyle w:val="s1"/>
          <w:sz w:val="32"/>
          <w:szCs w:val="32"/>
          <w:rtl/>
        </w:rPr>
        <w:t>منها  عن</w:t>
      </w:r>
      <w:proofErr w:type="gramEnd"/>
      <w:r w:rsidRPr="0063206A">
        <w:rPr>
          <w:rStyle w:val="s1"/>
          <w:sz w:val="32"/>
          <w:szCs w:val="32"/>
          <w:rtl/>
        </w:rPr>
        <w:t xml:space="preserve"> طريق الإجابة على بعض</w:t>
      </w:r>
      <w:r w:rsidR="000D359E" w:rsidRPr="0063206A">
        <w:rPr>
          <w:rStyle w:val="s1"/>
          <w:rFonts w:asciiTheme="minorHAnsi" w:hAnsiTheme="minorHAnsi"/>
          <w:sz w:val="32"/>
          <w:szCs w:val="32"/>
          <w:lang w:val="en-US"/>
        </w:rPr>
        <w:t xml:space="preserve"> </w:t>
      </w:r>
      <w:r w:rsidRPr="0063206A">
        <w:rPr>
          <w:rStyle w:val="s1"/>
          <w:sz w:val="32"/>
          <w:szCs w:val="32"/>
          <w:rtl/>
        </w:rPr>
        <w:t xml:space="preserve">الأسئلة </w:t>
      </w:r>
      <w:r w:rsidR="00B204CB" w:rsidRPr="0063206A">
        <w:rPr>
          <w:rStyle w:val="s1"/>
          <w:rFonts w:hint="cs"/>
          <w:sz w:val="32"/>
          <w:szCs w:val="32"/>
          <w:rtl/>
        </w:rPr>
        <w:t xml:space="preserve"> ، </w:t>
      </w:r>
      <w:r w:rsidRPr="0063206A">
        <w:rPr>
          <w:rStyle w:val="s1"/>
          <w:sz w:val="32"/>
          <w:szCs w:val="32"/>
          <w:rtl/>
        </w:rPr>
        <w:t xml:space="preserve">وفي كل الحالات لا يوجد تفاعل بطريقة جذابة </w:t>
      </w:r>
      <w:r w:rsidR="00D21A02" w:rsidRPr="0063206A">
        <w:rPr>
          <w:rStyle w:val="s1"/>
          <w:rFonts w:hint="cs"/>
          <w:sz w:val="32"/>
          <w:szCs w:val="32"/>
          <w:rtl/>
        </w:rPr>
        <w:t xml:space="preserve">بين الزائر وطريقة التعرف عليه </w:t>
      </w:r>
    </w:p>
    <w:p w14:paraId="6CF4943A" w14:textId="77777777" w:rsidR="00C700CE" w:rsidRPr="0063206A" w:rsidRDefault="00C700CE" w:rsidP="004E1EA3">
      <w:pPr>
        <w:jc w:val="right"/>
        <w:rPr>
          <w:sz w:val="32"/>
          <w:szCs w:val="32"/>
          <w:rtl/>
        </w:rPr>
      </w:pPr>
    </w:p>
    <w:p w14:paraId="7DE7762B" w14:textId="77777777" w:rsidR="00F859BF" w:rsidRPr="0063206A" w:rsidRDefault="00F859BF" w:rsidP="00F859BF">
      <w:pPr>
        <w:pStyle w:val="li1"/>
        <w:bidi/>
        <w:ind w:left="720"/>
        <w:divId w:val="1532910665"/>
        <w:rPr>
          <w:rStyle w:val="s1"/>
          <w:rFonts w:eastAsia="Times New Roman"/>
          <w:sz w:val="32"/>
          <w:szCs w:val="32"/>
          <w:u w:val="single"/>
          <w:rtl/>
        </w:rPr>
      </w:pPr>
      <w:r w:rsidRPr="0063206A">
        <w:rPr>
          <w:rStyle w:val="s1"/>
          <w:rFonts w:eastAsia="Times New Roman"/>
          <w:sz w:val="32"/>
          <w:szCs w:val="32"/>
          <w:u w:val="single"/>
          <w:rtl/>
        </w:rPr>
        <w:t>في</w:t>
      </w:r>
      <w:r w:rsidRPr="0063206A">
        <w:rPr>
          <w:rStyle w:val="s2"/>
          <w:rFonts w:eastAsia="Times New Roman"/>
          <w:sz w:val="32"/>
          <w:szCs w:val="32"/>
          <w:u w:val="single"/>
          <w:rtl/>
        </w:rPr>
        <w:t xml:space="preserve"> </w:t>
      </w:r>
      <w:r w:rsidRPr="0063206A">
        <w:rPr>
          <w:rStyle w:val="s1"/>
          <w:rFonts w:eastAsia="Times New Roman"/>
          <w:sz w:val="32"/>
          <w:szCs w:val="32"/>
          <w:u w:val="single"/>
          <w:rtl/>
        </w:rPr>
        <w:t>الحالي</w:t>
      </w:r>
      <w:r w:rsidRPr="0063206A">
        <w:rPr>
          <w:rStyle w:val="s1"/>
          <w:rFonts w:eastAsia="Times New Roman" w:hint="cs"/>
          <w:sz w:val="32"/>
          <w:szCs w:val="32"/>
          <w:u w:val="single"/>
          <w:rtl/>
        </w:rPr>
        <w:t>:</w:t>
      </w:r>
    </w:p>
    <w:p w14:paraId="33AD4EA0" w14:textId="77777777" w:rsidR="00D95EF6" w:rsidRPr="0063206A" w:rsidRDefault="00D95EF6" w:rsidP="00D95EF6">
      <w:pPr>
        <w:pStyle w:val="li1"/>
        <w:bidi/>
        <w:ind w:left="720"/>
        <w:divId w:val="1532910665"/>
        <w:rPr>
          <w:rStyle w:val="s1"/>
          <w:rFonts w:eastAsia="Times New Roman"/>
          <w:sz w:val="32"/>
          <w:szCs w:val="32"/>
          <w:u w:val="single"/>
          <w:rtl/>
        </w:rPr>
      </w:pPr>
    </w:p>
    <w:p w14:paraId="1AAE2579" w14:textId="77777777" w:rsidR="009C0517" w:rsidRPr="0063206A" w:rsidRDefault="00F47AA5" w:rsidP="009C0517">
      <w:pPr>
        <w:pStyle w:val="li1"/>
        <w:bidi/>
        <w:ind w:left="720"/>
        <w:divId w:val="1532910665"/>
        <w:rPr>
          <w:rFonts w:eastAsia="Times New Roman"/>
          <w:sz w:val="32"/>
          <w:szCs w:val="32"/>
          <w:rtl/>
        </w:rPr>
      </w:pPr>
      <w:r w:rsidRPr="0063206A">
        <w:rPr>
          <w:rFonts w:eastAsia="Times New Roman" w:hint="cs"/>
          <w:sz w:val="32"/>
          <w:szCs w:val="32"/>
          <w:rtl/>
        </w:rPr>
        <w:t>س</w:t>
      </w:r>
      <w:r w:rsidRPr="0063206A">
        <w:rPr>
          <w:rFonts w:eastAsia="Times New Roman"/>
          <w:sz w:val="32"/>
          <w:szCs w:val="32"/>
          <w:rtl/>
        </w:rPr>
        <w:t xml:space="preserve">تكون طريقة تفاعل </w:t>
      </w:r>
      <w:r w:rsidRPr="0063206A">
        <w:rPr>
          <w:rFonts w:eastAsia="Times New Roman" w:hint="cs"/>
          <w:sz w:val="32"/>
          <w:szCs w:val="32"/>
          <w:rtl/>
        </w:rPr>
        <w:t>الزائر</w:t>
      </w:r>
      <w:r w:rsidRPr="0063206A">
        <w:rPr>
          <w:rFonts w:eastAsia="Times New Roman"/>
          <w:sz w:val="32"/>
          <w:szCs w:val="32"/>
          <w:rtl/>
        </w:rPr>
        <w:t xml:space="preserve"> مع </w:t>
      </w:r>
      <w:r w:rsidRPr="0063206A">
        <w:rPr>
          <w:rFonts w:eastAsia="Times New Roman" w:hint="cs"/>
          <w:sz w:val="32"/>
          <w:szCs w:val="32"/>
          <w:rtl/>
        </w:rPr>
        <w:t xml:space="preserve">الجهاز للتعرف </w:t>
      </w:r>
      <w:proofErr w:type="gramStart"/>
      <w:r w:rsidRPr="0063206A">
        <w:rPr>
          <w:rFonts w:eastAsia="Times New Roman" w:hint="cs"/>
          <w:sz w:val="32"/>
          <w:szCs w:val="32"/>
          <w:rtl/>
        </w:rPr>
        <w:t xml:space="preserve">عليه </w:t>
      </w:r>
      <w:r w:rsidRPr="0063206A">
        <w:rPr>
          <w:rFonts w:eastAsia="Times New Roman"/>
          <w:sz w:val="32"/>
          <w:szCs w:val="32"/>
          <w:rtl/>
        </w:rPr>
        <w:t xml:space="preserve"> هي</w:t>
      </w:r>
      <w:proofErr w:type="gramEnd"/>
      <w:r w:rsidRPr="0063206A">
        <w:rPr>
          <w:rFonts w:eastAsia="Times New Roman"/>
          <w:sz w:val="32"/>
          <w:szCs w:val="32"/>
          <w:rtl/>
        </w:rPr>
        <w:t xml:space="preserve"> الأختلاف الرئيسي فسيكون عن طريق الصوت</w:t>
      </w:r>
      <w:r w:rsidRPr="0063206A">
        <w:rPr>
          <w:rFonts w:eastAsia="Times New Roman" w:hint="cs"/>
          <w:sz w:val="32"/>
          <w:szCs w:val="32"/>
          <w:rtl/>
        </w:rPr>
        <w:t xml:space="preserve"> </w:t>
      </w:r>
      <w:r w:rsidRPr="0063206A">
        <w:rPr>
          <w:rFonts w:eastAsia="Times New Roman"/>
          <w:sz w:val="32"/>
          <w:szCs w:val="32"/>
          <w:rtl/>
        </w:rPr>
        <w:t xml:space="preserve">والصورة بحيث ستوفر </w:t>
      </w:r>
      <w:r w:rsidRPr="0063206A">
        <w:rPr>
          <w:rFonts w:eastAsia="Times New Roman" w:hint="cs"/>
          <w:sz w:val="32"/>
          <w:szCs w:val="32"/>
          <w:rtl/>
        </w:rPr>
        <w:t xml:space="preserve">للزائر </w:t>
      </w:r>
      <w:r w:rsidRPr="0063206A">
        <w:rPr>
          <w:rFonts w:eastAsia="Times New Roman"/>
          <w:sz w:val="32"/>
          <w:szCs w:val="32"/>
          <w:rtl/>
        </w:rPr>
        <w:t xml:space="preserve"> طريقة </w:t>
      </w:r>
      <w:r w:rsidR="006A5F37" w:rsidRPr="0063206A">
        <w:rPr>
          <w:rFonts w:eastAsia="Times New Roman" w:hint="cs"/>
          <w:sz w:val="32"/>
          <w:szCs w:val="32"/>
          <w:rtl/>
        </w:rPr>
        <w:t>تعرف</w:t>
      </w:r>
      <w:r w:rsidRPr="0063206A">
        <w:rPr>
          <w:rFonts w:eastAsia="Times New Roman"/>
          <w:sz w:val="32"/>
          <w:szCs w:val="32"/>
          <w:rtl/>
        </w:rPr>
        <w:t xml:space="preserve"> جذابة وتفاعلية ،ولن يكون الهدف فقط </w:t>
      </w:r>
      <w:r w:rsidR="006A5F37" w:rsidRPr="0063206A">
        <w:rPr>
          <w:rFonts w:eastAsia="Times New Roman" w:hint="cs"/>
          <w:sz w:val="32"/>
          <w:szCs w:val="32"/>
          <w:rtl/>
        </w:rPr>
        <w:t>التعرف على الزائر</w:t>
      </w:r>
      <w:r w:rsidRPr="0063206A">
        <w:rPr>
          <w:rFonts w:eastAsia="Times New Roman"/>
          <w:sz w:val="32"/>
          <w:szCs w:val="32"/>
          <w:rtl/>
        </w:rPr>
        <w:t xml:space="preserve"> </w:t>
      </w:r>
      <w:r w:rsidR="009F77E7" w:rsidRPr="0063206A">
        <w:rPr>
          <w:rFonts w:eastAsia="Times New Roman" w:hint="cs"/>
          <w:sz w:val="32"/>
          <w:szCs w:val="32"/>
          <w:rtl/>
        </w:rPr>
        <w:t xml:space="preserve"> </w:t>
      </w:r>
      <w:r w:rsidRPr="0063206A">
        <w:rPr>
          <w:rFonts w:eastAsia="Times New Roman"/>
          <w:sz w:val="32"/>
          <w:szCs w:val="32"/>
          <w:rtl/>
        </w:rPr>
        <w:t>بل أيضا</w:t>
      </w:r>
      <w:r w:rsidR="006A5F37" w:rsidRPr="0063206A">
        <w:rPr>
          <w:rFonts w:eastAsia="Times New Roman" w:hint="cs"/>
          <w:sz w:val="32"/>
          <w:szCs w:val="32"/>
          <w:rtl/>
        </w:rPr>
        <w:t xml:space="preserve"> للترحيب بالزائر</w:t>
      </w:r>
      <w:r w:rsidR="007B43FB" w:rsidRPr="0063206A">
        <w:rPr>
          <w:rFonts w:eastAsia="Times New Roman" w:hint="cs"/>
          <w:sz w:val="32"/>
          <w:szCs w:val="32"/>
          <w:rtl/>
        </w:rPr>
        <w:t xml:space="preserve"> وتعريفه على فعاليات الحفل او المؤتمر  وما الى ذلك </w:t>
      </w:r>
      <w:r w:rsidR="006A5F37" w:rsidRPr="0063206A">
        <w:rPr>
          <w:rFonts w:eastAsia="Times New Roman" w:hint="cs"/>
          <w:sz w:val="32"/>
          <w:szCs w:val="32"/>
          <w:rtl/>
        </w:rPr>
        <w:t xml:space="preserve"> </w:t>
      </w:r>
    </w:p>
    <w:p w14:paraId="25E0422A" w14:textId="77777777" w:rsidR="00D95EF6" w:rsidRPr="00D95EF6" w:rsidRDefault="00D95EF6" w:rsidP="00D95EF6">
      <w:pPr>
        <w:pStyle w:val="li1"/>
        <w:bidi/>
        <w:ind w:left="720"/>
        <w:divId w:val="1532910665"/>
        <w:rPr>
          <w:rFonts w:eastAsia="Times New Roman"/>
        </w:rPr>
      </w:pPr>
    </w:p>
    <w:p w14:paraId="2757095F" w14:textId="77777777" w:rsidR="00F859BF" w:rsidRDefault="00F859BF" w:rsidP="004E1EA3">
      <w:pPr>
        <w:jc w:val="right"/>
        <w:rPr>
          <w:sz w:val="36"/>
          <w:szCs w:val="36"/>
          <w:rtl/>
        </w:rPr>
      </w:pPr>
    </w:p>
    <w:p w14:paraId="510F3942" w14:textId="77777777" w:rsidR="008C5FAA" w:rsidRPr="004D24D4" w:rsidRDefault="00FE680E" w:rsidP="008C5FAA">
      <w:pPr>
        <w:jc w:val="right"/>
        <w:rPr>
          <w:b/>
          <w:bCs/>
          <w:sz w:val="36"/>
          <w:szCs w:val="36"/>
          <w:u w:val="single"/>
          <w:rtl/>
        </w:rPr>
      </w:pPr>
      <w:r w:rsidRPr="004D24D4">
        <w:rPr>
          <w:rFonts w:hint="cs"/>
          <w:b/>
          <w:bCs/>
          <w:sz w:val="36"/>
          <w:szCs w:val="36"/>
          <w:u w:val="single"/>
          <w:rtl/>
        </w:rPr>
        <w:t>الوصف التفصيلي</w:t>
      </w:r>
    </w:p>
    <w:p w14:paraId="50147836" w14:textId="77777777" w:rsidR="008C5FAA" w:rsidRDefault="008C5FAA" w:rsidP="008C5FAA">
      <w:pPr>
        <w:jc w:val="right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١-الشاشه الرئيسيه</w:t>
      </w:r>
    </w:p>
    <w:p w14:paraId="3C548449" w14:textId="77777777" w:rsidR="008C5FAA" w:rsidRDefault="00477659" w:rsidP="001922F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تمثل الجزء الأساسي لل</w:t>
      </w:r>
      <w:r w:rsidR="00834790">
        <w:rPr>
          <w:rFonts w:hint="cs"/>
          <w:sz w:val="36"/>
          <w:szCs w:val="36"/>
          <w:rtl/>
        </w:rPr>
        <w:t xml:space="preserve">تفاعل مع الزائر وهدفها </w:t>
      </w:r>
      <w:r w:rsidR="00FB2A26">
        <w:rPr>
          <w:rFonts w:hint="cs"/>
          <w:sz w:val="36"/>
          <w:szCs w:val="36"/>
          <w:rtl/>
        </w:rPr>
        <w:t xml:space="preserve">اظهار ما </w:t>
      </w:r>
      <w:proofErr w:type="gramStart"/>
      <w:r w:rsidR="00FB2A26">
        <w:rPr>
          <w:rFonts w:hint="cs"/>
          <w:sz w:val="36"/>
          <w:szCs w:val="36"/>
          <w:rtl/>
        </w:rPr>
        <w:t>اذا</w:t>
      </w:r>
      <w:proofErr w:type="gramEnd"/>
      <w:r w:rsidR="00FB2A26">
        <w:rPr>
          <w:rFonts w:hint="cs"/>
          <w:sz w:val="36"/>
          <w:szCs w:val="36"/>
          <w:rtl/>
        </w:rPr>
        <w:t xml:space="preserve"> كان الجهاز تعرف على الزائر ام لا وتحمل خياران </w:t>
      </w:r>
      <w:r w:rsidR="004428FD">
        <w:rPr>
          <w:rFonts w:hint="cs"/>
          <w:sz w:val="36"/>
          <w:szCs w:val="36"/>
          <w:rtl/>
        </w:rPr>
        <w:t>وهي كالتالي</w:t>
      </w:r>
      <w:r w:rsidR="00657E9C">
        <w:rPr>
          <w:rFonts w:hint="cs"/>
          <w:sz w:val="36"/>
          <w:szCs w:val="36"/>
          <w:rtl/>
        </w:rPr>
        <w:t>:</w:t>
      </w:r>
    </w:p>
    <w:p w14:paraId="1163C81A" w14:textId="77777777" w:rsidR="004428FD" w:rsidRDefault="004428FD" w:rsidP="001922F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١-</w:t>
      </w:r>
      <w:r w:rsidR="00586A58">
        <w:rPr>
          <w:rFonts w:hint="cs"/>
          <w:sz w:val="36"/>
          <w:szCs w:val="36"/>
          <w:rtl/>
        </w:rPr>
        <w:t xml:space="preserve">تم التعرف على </w:t>
      </w:r>
      <w:proofErr w:type="gramStart"/>
      <w:r w:rsidR="00586A58">
        <w:rPr>
          <w:rFonts w:hint="cs"/>
          <w:sz w:val="36"/>
          <w:szCs w:val="36"/>
          <w:rtl/>
        </w:rPr>
        <w:t>الزائر</w:t>
      </w:r>
      <w:r w:rsidR="00B035AF">
        <w:rPr>
          <w:rFonts w:hint="cs"/>
          <w:sz w:val="36"/>
          <w:szCs w:val="36"/>
          <w:rtl/>
        </w:rPr>
        <w:t>:</w:t>
      </w:r>
      <w:r w:rsidR="00586A58">
        <w:rPr>
          <w:rFonts w:hint="cs"/>
          <w:sz w:val="36"/>
          <w:szCs w:val="36"/>
          <w:rtl/>
        </w:rPr>
        <w:t>صورة</w:t>
      </w:r>
      <w:proofErr w:type="gramEnd"/>
      <w:r w:rsidR="00586A58">
        <w:rPr>
          <w:rFonts w:hint="cs"/>
          <w:sz w:val="36"/>
          <w:szCs w:val="36"/>
          <w:rtl/>
        </w:rPr>
        <w:t xml:space="preserve"> وجه مبتسم</w:t>
      </w:r>
    </w:p>
    <w:p w14:paraId="3C005048" w14:textId="77777777" w:rsidR="00586A58" w:rsidRDefault="00586A58" w:rsidP="001922F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٢-لم يتم التعرف على </w:t>
      </w:r>
      <w:proofErr w:type="gramStart"/>
      <w:r w:rsidR="00F81B72">
        <w:rPr>
          <w:rFonts w:hint="cs"/>
          <w:sz w:val="36"/>
          <w:szCs w:val="36"/>
          <w:rtl/>
        </w:rPr>
        <w:t>الزائر</w:t>
      </w:r>
      <w:r>
        <w:rPr>
          <w:rFonts w:hint="cs"/>
          <w:sz w:val="36"/>
          <w:szCs w:val="36"/>
          <w:rtl/>
        </w:rPr>
        <w:t xml:space="preserve"> :</w:t>
      </w:r>
      <w:r w:rsidR="001723C2">
        <w:rPr>
          <w:rFonts w:hint="cs"/>
          <w:sz w:val="36"/>
          <w:szCs w:val="36"/>
          <w:rtl/>
        </w:rPr>
        <w:t>صورة</w:t>
      </w:r>
      <w:proofErr w:type="gramEnd"/>
      <w:r w:rsidR="001723C2">
        <w:rPr>
          <w:rFonts w:hint="cs"/>
          <w:sz w:val="36"/>
          <w:szCs w:val="36"/>
          <w:rtl/>
        </w:rPr>
        <w:t xml:space="preserve"> وجه شبة مبتسم </w:t>
      </w:r>
    </w:p>
    <w:p w14:paraId="7314B4E4" w14:textId="77777777" w:rsidR="006534B3" w:rsidRDefault="006534B3" w:rsidP="001922F9">
      <w:pPr>
        <w:jc w:val="right"/>
        <w:rPr>
          <w:sz w:val="36"/>
          <w:szCs w:val="36"/>
          <w:rtl/>
        </w:rPr>
      </w:pPr>
    </w:p>
    <w:p w14:paraId="7C6C8DC1" w14:textId="77777777" w:rsidR="0099758E" w:rsidRDefault="00AB1328" w:rsidP="00AB1328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٢-</w:t>
      </w:r>
      <w:r w:rsidRPr="00AB1328">
        <w:rPr>
          <w:rFonts w:hint="cs"/>
          <w:sz w:val="36"/>
          <w:szCs w:val="36"/>
          <w:u w:val="single"/>
          <w:rtl/>
        </w:rPr>
        <w:t>حساس الصوت</w:t>
      </w:r>
    </w:p>
    <w:p w14:paraId="6B8719ED" w14:textId="77777777" w:rsidR="00AB1328" w:rsidRDefault="00AB1328" w:rsidP="00AB1328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هو المسؤول عن تسجيل الصوت الخاص </w:t>
      </w:r>
      <w:proofErr w:type="gramStart"/>
      <w:r w:rsidR="00722140">
        <w:rPr>
          <w:rFonts w:hint="cs"/>
          <w:sz w:val="36"/>
          <w:szCs w:val="36"/>
          <w:rtl/>
        </w:rPr>
        <w:t xml:space="preserve">بالزوار </w:t>
      </w:r>
      <w:r>
        <w:rPr>
          <w:rFonts w:hint="cs"/>
          <w:sz w:val="36"/>
          <w:szCs w:val="36"/>
          <w:rtl/>
        </w:rPr>
        <w:t xml:space="preserve"> عندما</w:t>
      </w:r>
      <w:proofErr w:type="gramEnd"/>
      <w:r>
        <w:rPr>
          <w:rFonts w:hint="cs"/>
          <w:sz w:val="36"/>
          <w:szCs w:val="36"/>
          <w:rtl/>
        </w:rPr>
        <w:t xml:space="preserve"> يبدأ بالتحدث فيحول الصوت للغة اللتي سيفهمها الجهاز حتى يستطيع الرد</w:t>
      </w:r>
    </w:p>
    <w:p w14:paraId="38FA79D5" w14:textId="77777777" w:rsidR="008C5FAA" w:rsidRDefault="00F81B72" w:rsidP="004E1EA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٣-</w:t>
      </w:r>
      <w:r w:rsidR="000903EF" w:rsidRPr="00D24879">
        <w:rPr>
          <w:rFonts w:hint="cs"/>
          <w:sz w:val="36"/>
          <w:szCs w:val="36"/>
          <w:u w:val="single"/>
          <w:rtl/>
        </w:rPr>
        <w:t>حساس الكشف عن الاجسام</w:t>
      </w:r>
    </w:p>
    <w:p w14:paraId="7C20A708" w14:textId="77777777" w:rsidR="00C94305" w:rsidRDefault="00AB1328" w:rsidP="001922F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هو </w:t>
      </w:r>
      <w:r w:rsidR="002663D1">
        <w:rPr>
          <w:rFonts w:hint="cs"/>
          <w:sz w:val="36"/>
          <w:szCs w:val="36"/>
          <w:rtl/>
        </w:rPr>
        <w:t xml:space="preserve">العنصر المسؤول عن الكشف عن وجود </w:t>
      </w:r>
      <w:proofErr w:type="gramStart"/>
      <w:r w:rsidR="00722140">
        <w:rPr>
          <w:rFonts w:hint="cs"/>
          <w:sz w:val="36"/>
          <w:szCs w:val="36"/>
          <w:rtl/>
        </w:rPr>
        <w:t xml:space="preserve">زائر </w:t>
      </w:r>
      <w:r w:rsidR="002663D1">
        <w:rPr>
          <w:rFonts w:hint="cs"/>
          <w:sz w:val="36"/>
          <w:szCs w:val="36"/>
          <w:rtl/>
        </w:rPr>
        <w:t xml:space="preserve"> امام</w:t>
      </w:r>
      <w:proofErr w:type="gramEnd"/>
      <w:r w:rsidR="002663D1">
        <w:rPr>
          <w:rFonts w:hint="cs"/>
          <w:sz w:val="36"/>
          <w:szCs w:val="36"/>
          <w:rtl/>
        </w:rPr>
        <w:t xml:space="preserve"> الجها</w:t>
      </w:r>
      <w:r w:rsidR="007F6221">
        <w:rPr>
          <w:rFonts w:hint="cs"/>
          <w:sz w:val="36"/>
          <w:szCs w:val="36"/>
          <w:rtl/>
        </w:rPr>
        <w:t xml:space="preserve">ز </w:t>
      </w:r>
    </w:p>
    <w:p w14:paraId="0BB4E920" w14:textId="77777777" w:rsidR="00C94305" w:rsidRDefault="00F81B72" w:rsidP="004E1EA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٤-</w:t>
      </w:r>
      <w:r w:rsidR="00C94305" w:rsidRPr="00D24879">
        <w:rPr>
          <w:rFonts w:hint="cs"/>
          <w:sz w:val="36"/>
          <w:szCs w:val="36"/>
          <w:u w:val="single"/>
          <w:rtl/>
        </w:rPr>
        <w:t>مكبر الصوت</w:t>
      </w:r>
    </w:p>
    <w:p w14:paraId="366036FC" w14:textId="77777777" w:rsidR="00C8118B" w:rsidRDefault="00900E4D" w:rsidP="001922F9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عندما يرد </w:t>
      </w:r>
      <w:r w:rsidR="00041570">
        <w:rPr>
          <w:rFonts w:hint="cs"/>
          <w:sz w:val="36"/>
          <w:szCs w:val="36"/>
          <w:rtl/>
        </w:rPr>
        <w:t xml:space="preserve">الجهاز على </w:t>
      </w:r>
      <w:r w:rsidR="00287738">
        <w:rPr>
          <w:rFonts w:hint="cs"/>
          <w:sz w:val="36"/>
          <w:szCs w:val="36"/>
          <w:rtl/>
        </w:rPr>
        <w:t>الزائر</w:t>
      </w:r>
      <w:r w:rsidR="00CE018E">
        <w:rPr>
          <w:rFonts w:hint="cs"/>
          <w:sz w:val="36"/>
          <w:szCs w:val="36"/>
          <w:rtl/>
        </w:rPr>
        <w:t xml:space="preserve"> </w:t>
      </w:r>
      <w:r w:rsidR="003D4C4F">
        <w:rPr>
          <w:rFonts w:hint="cs"/>
          <w:sz w:val="36"/>
          <w:szCs w:val="36"/>
          <w:rtl/>
        </w:rPr>
        <w:t xml:space="preserve">او يتفاعل معه </w:t>
      </w:r>
      <w:r w:rsidR="00AF2D2F">
        <w:rPr>
          <w:rFonts w:hint="cs"/>
          <w:sz w:val="36"/>
          <w:szCs w:val="36"/>
          <w:rtl/>
        </w:rPr>
        <w:t xml:space="preserve">وفق الكلام المسجل مسبقًا فيحتاج لان يكون الصوت واضح ليستطيع </w:t>
      </w:r>
      <w:r w:rsidR="00287738">
        <w:rPr>
          <w:rFonts w:hint="cs"/>
          <w:sz w:val="36"/>
          <w:szCs w:val="36"/>
          <w:rtl/>
        </w:rPr>
        <w:t>الزائر</w:t>
      </w:r>
      <w:r w:rsidR="00AF2D2F">
        <w:rPr>
          <w:rFonts w:hint="cs"/>
          <w:sz w:val="36"/>
          <w:szCs w:val="36"/>
          <w:rtl/>
        </w:rPr>
        <w:t xml:space="preserve"> سماعه</w:t>
      </w:r>
      <w:r w:rsidR="00382A91">
        <w:rPr>
          <w:rFonts w:hint="cs"/>
          <w:sz w:val="36"/>
          <w:szCs w:val="36"/>
          <w:rtl/>
        </w:rPr>
        <w:t xml:space="preserve"> لذلك نحتاج الى مكبر صوت </w:t>
      </w:r>
    </w:p>
    <w:p w14:paraId="242A2A87" w14:textId="77777777" w:rsidR="00CC5868" w:rsidRDefault="00CC5868" w:rsidP="00E343D0">
      <w:pPr>
        <w:jc w:val="right"/>
        <w:rPr>
          <w:sz w:val="36"/>
          <w:szCs w:val="36"/>
          <w:rtl/>
        </w:rPr>
      </w:pPr>
    </w:p>
    <w:p w14:paraId="00AE53BD" w14:textId="77777777" w:rsidR="00D17787" w:rsidRDefault="00D17787" w:rsidP="004E1EA3">
      <w:pPr>
        <w:jc w:val="right"/>
        <w:rPr>
          <w:sz w:val="36"/>
          <w:szCs w:val="36"/>
          <w:rtl/>
        </w:rPr>
      </w:pPr>
    </w:p>
    <w:p w14:paraId="3ACF3335" w14:textId="77777777" w:rsidR="00AD5699" w:rsidRPr="004D24D4" w:rsidRDefault="00AD5699" w:rsidP="004E1EA3">
      <w:pPr>
        <w:jc w:val="right"/>
        <w:rPr>
          <w:sz w:val="36"/>
          <w:szCs w:val="36"/>
          <w:u w:val="single"/>
          <w:rtl/>
        </w:rPr>
      </w:pPr>
      <w:r w:rsidRPr="004D24D4">
        <w:rPr>
          <w:rFonts w:hint="cs"/>
          <w:sz w:val="36"/>
          <w:szCs w:val="36"/>
          <w:u w:val="single"/>
          <w:rtl/>
        </w:rPr>
        <w:t xml:space="preserve">شرح مختصر للرسومات </w:t>
      </w:r>
    </w:p>
    <w:p w14:paraId="39EC3EEA" w14:textId="77777777" w:rsidR="00AD5699" w:rsidRDefault="000D6F99" w:rsidP="004E1EA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الشكل 1 الشاشه الرئيسيه للجهاز</w:t>
      </w:r>
    </w:p>
    <w:p w14:paraId="373660F7" w14:textId="77777777" w:rsidR="000D6F99" w:rsidRDefault="000D6F99" w:rsidP="004E1EA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الشكل 2 الدائرة الكهربائيه </w:t>
      </w:r>
      <w:r w:rsidR="001B1B6E">
        <w:rPr>
          <w:rFonts w:hint="cs"/>
          <w:sz w:val="36"/>
          <w:szCs w:val="36"/>
          <w:rtl/>
        </w:rPr>
        <w:t xml:space="preserve">لحساس الكشف عن الاجسام </w:t>
      </w:r>
    </w:p>
    <w:p w14:paraId="3C32A1EC" w14:textId="77777777" w:rsidR="001B1B6E" w:rsidRDefault="001B1B6E" w:rsidP="004E1EA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الشكل 3 الدائره الكهربائيه </w:t>
      </w:r>
      <w:r w:rsidR="006C5411">
        <w:rPr>
          <w:rFonts w:hint="cs"/>
          <w:sz w:val="36"/>
          <w:szCs w:val="36"/>
          <w:rtl/>
        </w:rPr>
        <w:t>لحساس الصوت</w:t>
      </w:r>
    </w:p>
    <w:p w14:paraId="7D7AAB6E" w14:textId="77777777" w:rsidR="006C5411" w:rsidRDefault="006C5411" w:rsidP="00D4675B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الشكل 4 الدائره الكهربائيه ل</w:t>
      </w:r>
      <w:r w:rsidR="00533750">
        <w:rPr>
          <w:rFonts w:hint="cs"/>
          <w:sz w:val="36"/>
          <w:szCs w:val="36"/>
          <w:rtl/>
        </w:rPr>
        <w:t>مكبر الصوت</w:t>
      </w:r>
    </w:p>
    <w:p w14:paraId="660F8CDA" w14:textId="77777777" w:rsidR="00533750" w:rsidRPr="00B211A2" w:rsidRDefault="00533750" w:rsidP="00D4675B">
      <w:pPr>
        <w:jc w:val="right"/>
        <w:rPr>
          <w:sz w:val="36"/>
          <w:szCs w:val="36"/>
          <w:rtl/>
        </w:rPr>
      </w:pPr>
    </w:p>
    <w:p w14:paraId="7D9B64A1" w14:textId="77777777" w:rsidR="00533750" w:rsidRDefault="00533750" w:rsidP="00D4675B">
      <w:pPr>
        <w:jc w:val="right"/>
        <w:rPr>
          <w:sz w:val="36"/>
          <w:szCs w:val="36"/>
          <w:rtl/>
        </w:rPr>
      </w:pPr>
    </w:p>
    <w:p w14:paraId="4D7061BC" w14:textId="77777777" w:rsidR="00EA1162" w:rsidRPr="004D24D4" w:rsidRDefault="00EA1162" w:rsidP="00D4675B">
      <w:pPr>
        <w:jc w:val="right"/>
        <w:rPr>
          <w:b/>
          <w:bCs/>
          <w:sz w:val="36"/>
          <w:szCs w:val="36"/>
          <w:u w:val="single"/>
          <w:rtl/>
        </w:rPr>
      </w:pPr>
      <w:r w:rsidRPr="004D24D4">
        <w:rPr>
          <w:rFonts w:hint="cs"/>
          <w:b/>
          <w:bCs/>
          <w:sz w:val="36"/>
          <w:szCs w:val="36"/>
          <w:u w:val="single"/>
          <w:rtl/>
        </w:rPr>
        <w:t>عناصر الحمايه</w:t>
      </w:r>
    </w:p>
    <w:p w14:paraId="6B623CD7" w14:textId="77777777" w:rsidR="00EA1162" w:rsidRDefault="00FF0CC1" w:rsidP="00D4675B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١-استخدام الصوت للرد على </w:t>
      </w:r>
      <w:proofErr w:type="gramStart"/>
      <w:r>
        <w:rPr>
          <w:rFonts w:hint="cs"/>
          <w:sz w:val="36"/>
          <w:szCs w:val="36"/>
          <w:rtl/>
        </w:rPr>
        <w:t>الأشخاص  بالكلام</w:t>
      </w:r>
      <w:proofErr w:type="gramEnd"/>
    </w:p>
    <w:p w14:paraId="32C4F240" w14:textId="77777777" w:rsidR="00945A5C" w:rsidRDefault="00BA1469" w:rsidP="00D4675B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٢-</w:t>
      </w:r>
      <w:r w:rsidR="00945A5C">
        <w:rPr>
          <w:rFonts w:hint="cs"/>
          <w:sz w:val="36"/>
          <w:szCs w:val="36"/>
          <w:rtl/>
        </w:rPr>
        <w:t xml:space="preserve"> </w:t>
      </w:r>
    </w:p>
    <w:p w14:paraId="488E5BB0" w14:textId="77777777" w:rsidR="00920992" w:rsidRDefault="002D348F" w:rsidP="00B351E7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186051FF" w14:textId="77777777" w:rsidR="00920992" w:rsidRDefault="00920992" w:rsidP="00D4675B">
      <w:pPr>
        <w:jc w:val="right"/>
        <w:rPr>
          <w:b/>
          <w:bCs/>
          <w:sz w:val="36"/>
          <w:szCs w:val="36"/>
          <w:u w:val="single"/>
          <w:rtl/>
        </w:rPr>
      </w:pPr>
      <w:r w:rsidRPr="004D24D4">
        <w:rPr>
          <w:rFonts w:hint="cs"/>
          <w:b/>
          <w:bCs/>
          <w:sz w:val="36"/>
          <w:szCs w:val="36"/>
          <w:u w:val="single"/>
          <w:rtl/>
        </w:rPr>
        <w:t>الرسومات</w:t>
      </w:r>
    </w:p>
    <w:p w14:paraId="42365C0F" w14:textId="77777777" w:rsidR="00382953" w:rsidRDefault="006613FC" w:rsidP="00D4675B">
      <w:pPr>
        <w:jc w:val="right"/>
        <w:rPr>
          <w:sz w:val="36"/>
          <w:szCs w:val="36"/>
        </w:rPr>
      </w:pPr>
      <w:r w:rsidRPr="004F63C5">
        <w:rPr>
          <w:rFonts w:hint="cs"/>
          <w:sz w:val="36"/>
          <w:szCs w:val="36"/>
          <w:rtl/>
        </w:rPr>
        <w:t>الشكل 1 شاشة العرض للعميل</w:t>
      </w:r>
    </w:p>
    <w:p w14:paraId="3A767CAC" w14:textId="77777777" w:rsidR="001C404C" w:rsidRPr="004F63C5" w:rsidRDefault="001C404C" w:rsidP="00D4675B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الشكل 2: الدائره الكهربائيه لمكبر الصوت</w:t>
      </w:r>
    </w:p>
    <w:p w14:paraId="6E99A86D" w14:textId="77777777" w:rsidR="007E724B" w:rsidRDefault="007E724B" w:rsidP="001C404C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الشكل </w:t>
      </w:r>
      <w:r w:rsidR="001C404C">
        <w:rPr>
          <w:rFonts w:hint="cs"/>
          <w:sz w:val="36"/>
          <w:szCs w:val="36"/>
          <w:rtl/>
        </w:rPr>
        <w:t>3</w:t>
      </w:r>
      <w:r>
        <w:rPr>
          <w:rFonts w:hint="cs"/>
          <w:sz w:val="36"/>
          <w:szCs w:val="36"/>
          <w:rtl/>
        </w:rPr>
        <w:t>: الدائرة الكهربائيه لحساس الكشف عن الاجسام</w:t>
      </w:r>
    </w:p>
    <w:p w14:paraId="17DF448D" w14:textId="77777777" w:rsidR="009F5598" w:rsidRPr="006613FC" w:rsidRDefault="009F5598" w:rsidP="00D4675B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الشكل </w:t>
      </w:r>
      <w:proofErr w:type="gramStart"/>
      <w:r>
        <w:rPr>
          <w:rFonts w:hint="cs"/>
          <w:sz w:val="36"/>
          <w:szCs w:val="36"/>
          <w:rtl/>
        </w:rPr>
        <w:t>4:الدائره</w:t>
      </w:r>
      <w:proofErr w:type="gramEnd"/>
      <w:r>
        <w:rPr>
          <w:rFonts w:hint="cs"/>
          <w:sz w:val="36"/>
          <w:szCs w:val="36"/>
          <w:rtl/>
        </w:rPr>
        <w:t xml:space="preserve"> الكهربائيه لحساس الصوت</w:t>
      </w:r>
    </w:p>
    <w:p w14:paraId="6B559EE0" w14:textId="77777777" w:rsidR="009C216D" w:rsidRDefault="009C216D" w:rsidP="004E1EA3">
      <w:pPr>
        <w:jc w:val="right"/>
        <w:rPr>
          <w:sz w:val="36"/>
          <w:szCs w:val="36"/>
          <w:rtl/>
        </w:rPr>
      </w:pPr>
    </w:p>
    <w:p w14:paraId="4EBCE66B" w14:textId="77777777" w:rsidR="009C216D" w:rsidRDefault="009C216D" w:rsidP="004E1EA3">
      <w:pPr>
        <w:jc w:val="right"/>
        <w:rPr>
          <w:sz w:val="36"/>
          <w:szCs w:val="36"/>
          <w:rtl/>
        </w:rPr>
      </w:pPr>
    </w:p>
    <w:p w14:paraId="3FE07834" w14:textId="77777777" w:rsidR="009C216D" w:rsidRDefault="009C216D" w:rsidP="004E1EA3">
      <w:pPr>
        <w:jc w:val="right"/>
        <w:rPr>
          <w:sz w:val="36"/>
          <w:szCs w:val="36"/>
          <w:rtl/>
        </w:rPr>
      </w:pPr>
    </w:p>
    <w:p w14:paraId="21703ADC" w14:textId="77777777" w:rsidR="009C216D" w:rsidRDefault="009C216D" w:rsidP="004E1EA3">
      <w:pPr>
        <w:jc w:val="right"/>
        <w:rPr>
          <w:sz w:val="36"/>
          <w:szCs w:val="36"/>
          <w:rtl/>
        </w:rPr>
      </w:pPr>
    </w:p>
    <w:p w14:paraId="7CBDDD77" w14:textId="483FED9C" w:rsidR="0063206A" w:rsidRDefault="008929B1" w:rsidP="0063206A">
      <w:pPr>
        <w:jc w:val="center"/>
        <w:rPr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553ADE90" wp14:editId="271B8AB1">
            <wp:extent cx="5532120" cy="310896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04C">
        <w:rPr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0288" behindDoc="0" locked="0" layoutInCell="1" allowOverlap="1" wp14:anchorId="6C901823" wp14:editId="578B437A">
            <wp:simplePos x="0" y="0"/>
            <wp:positionH relativeFrom="column">
              <wp:posOffset>361950</wp:posOffset>
            </wp:positionH>
            <wp:positionV relativeFrom="paragraph">
              <wp:posOffset>5086350</wp:posOffset>
            </wp:positionV>
            <wp:extent cx="5257800" cy="2247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06A">
        <w:rPr>
          <w:rFonts w:hint="cs"/>
          <w:sz w:val="36"/>
          <w:szCs w:val="36"/>
          <w:rtl/>
        </w:rPr>
        <w:t>الشكل 1</w:t>
      </w:r>
    </w:p>
    <w:p w14:paraId="07076CB6" w14:textId="778818F4" w:rsidR="0063206A" w:rsidRDefault="0063206A" w:rsidP="004E1EA3">
      <w:pPr>
        <w:jc w:val="right"/>
        <w:rPr>
          <w:sz w:val="36"/>
          <w:szCs w:val="36"/>
        </w:rPr>
      </w:pPr>
    </w:p>
    <w:p w14:paraId="3B323058" w14:textId="0F75626F" w:rsidR="0063206A" w:rsidRDefault="0063206A" w:rsidP="004E1EA3">
      <w:pPr>
        <w:jc w:val="right"/>
        <w:rPr>
          <w:sz w:val="36"/>
          <w:szCs w:val="36"/>
        </w:rPr>
      </w:pPr>
    </w:p>
    <w:p w14:paraId="7F3D9560" w14:textId="78988E90" w:rsidR="0063206A" w:rsidRDefault="0063206A" w:rsidP="008929B1">
      <w:pPr>
        <w:rPr>
          <w:sz w:val="36"/>
          <w:szCs w:val="36"/>
        </w:rPr>
      </w:pPr>
    </w:p>
    <w:p w14:paraId="442D6A27" w14:textId="2C43773C" w:rsidR="0063206A" w:rsidRDefault="0063206A" w:rsidP="0063206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الشكل 2 </w:t>
      </w:r>
    </w:p>
    <w:p w14:paraId="5C929DDF" w14:textId="77777777" w:rsidR="0063206A" w:rsidRDefault="0063206A" w:rsidP="0063206A">
      <w:pPr>
        <w:jc w:val="center"/>
        <w:rPr>
          <w:sz w:val="36"/>
          <w:szCs w:val="36"/>
        </w:rPr>
      </w:pPr>
    </w:p>
    <w:p w14:paraId="44173685" w14:textId="6D3DE350" w:rsidR="0063206A" w:rsidRDefault="0063206A" w:rsidP="0063206A">
      <w:pPr>
        <w:jc w:val="center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7A466859" wp14:editId="6B364423">
            <wp:extent cx="4191000" cy="234696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AE10" w14:textId="72658E86" w:rsidR="0063206A" w:rsidRDefault="0063206A" w:rsidP="0063206A">
      <w:pPr>
        <w:rPr>
          <w:noProof/>
          <w:sz w:val="30"/>
          <w:szCs w:val="30"/>
        </w:rPr>
      </w:pPr>
    </w:p>
    <w:p w14:paraId="3D19AE7B" w14:textId="70DD1909" w:rsidR="0063206A" w:rsidRPr="0063206A" w:rsidRDefault="0063206A" w:rsidP="0063206A">
      <w:pPr>
        <w:jc w:val="center"/>
        <w:rPr>
          <w:rFonts w:hint="cs"/>
          <w:noProof/>
          <w:sz w:val="30"/>
          <w:szCs w:val="30"/>
          <w:rtl/>
        </w:rPr>
      </w:pPr>
      <w:r>
        <w:rPr>
          <w:rFonts w:hint="cs"/>
          <w:noProof/>
          <w:sz w:val="30"/>
          <w:szCs w:val="30"/>
          <w:rtl/>
        </w:rPr>
        <w:t>الشكل 3</w:t>
      </w:r>
    </w:p>
    <w:p w14:paraId="7997621B" w14:textId="3D95BED2" w:rsidR="00851D7B" w:rsidRDefault="00851D7B" w:rsidP="00851D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48287C" wp14:editId="44279541">
            <wp:extent cx="5364480" cy="2895600"/>
            <wp:effectExtent l="0" t="0" r="762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23D5" w14:textId="54B2DB49" w:rsidR="00851D7B" w:rsidRDefault="00851D7B" w:rsidP="00851D7B">
      <w:pPr>
        <w:rPr>
          <w:noProof/>
        </w:rPr>
      </w:pPr>
    </w:p>
    <w:p w14:paraId="0FD3FA76" w14:textId="397D2CA9" w:rsidR="00851D7B" w:rsidRDefault="00851D7B" w:rsidP="0063206A">
      <w:pPr>
        <w:jc w:val="center"/>
        <w:rPr>
          <w:noProof/>
          <w:rtl/>
        </w:rPr>
      </w:pPr>
      <w:r w:rsidRPr="00851D7B">
        <w:rPr>
          <w:rFonts w:hint="cs"/>
          <w:noProof/>
          <w:sz w:val="30"/>
          <w:szCs w:val="30"/>
          <w:rtl/>
        </w:rPr>
        <w:t>الشكل</w:t>
      </w:r>
      <w:r>
        <w:rPr>
          <w:rFonts w:hint="cs"/>
          <w:noProof/>
          <w:rtl/>
        </w:rPr>
        <w:t xml:space="preserve"> 4</w:t>
      </w:r>
    </w:p>
    <w:p w14:paraId="5EAA5D00" w14:textId="77777777" w:rsidR="00851D7B" w:rsidRPr="00B211A2" w:rsidRDefault="00851D7B" w:rsidP="0063206A">
      <w:pPr>
        <w:jc w:val="center"/>
        <w:rPr>
          <w:rFonts w:hint="cs"/>
          <w:sz w:val="36"/>
          <w:szCs w:val="36"/>
          <w:rtl/>
        </w:rPr>
      </w:pPr>
    </w:p>
    <w:sectPr w:rsidR="00851D7B" w:rsidRPr="00B2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SFArabic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.SF Arabic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925A7"/>
    <w:multiLevelType w:val="hybridMultilevel"/>
    <w:tmpl w:val="5974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EC0DB2"/>
    <w:multiLevelType w:val="hybridMultilevel"/>
    <w:tmpl w:val="0E82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F66A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900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C59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9078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546615">
    <w:abstractNumId w:val="12"/>
  </w:num>
  <w:num w:numId="2" w16cid:durableId="2049179801">
    <w:abstractNumId w:val="11"/>
  </w:num>
  <w:num w:numId="3" w16cid:durableId="1769740388">
    <w:abstractNumId w:val="18"/>
  </w:num>
  <w:num w:numId="4" w16cid:durableId="745960628">
    <w:abstractNumId w:val="14"/>
  </w:num>
  <w:num w:numId="5" w16cid:durableId="2126461289">
    <w:abstractNumId w:val="9"/>
  </w:num>
  <w:num w:numId="6" w16cid:durableId="514418311">
    <w:abstractNumId w:val="7"/>
  </w:num>
  <w:num w:numId="7" w16cid:durableId="1116605365">
    <w:abstractNumId w:val="6"/>
  </w:num>
  <w:num w:numId="8" w16cid:durableId="1765609029">
    <w:abstractNumId w:val="5"/>
  </w:num>
  <w:num w:numId="9" w16cid:durableId="216823764">
    <w:abstractNumId w:val="4"/>
  </w:num>
  <w:num w:numId="10" w16cid:durableId="1619407647">
    <w:abstractNumId w:val="8"/>
  </w:num>
  <w:num w:numId="11" w16cid:durableId="1359358704">
    <w:abstractNumId w:val="3"/>
  </w:num>
  <w:num w:numId="12" w16cid:durableId="1335186207">
    <w:abstractNumId w:val="2"/>
  </w:num>
  <w:num w:numId="13" w16cid:durableId="1816533175">
    <w:abstractNumId w:val="1"/>
  </w:num>
  <w:num w:numId="14" w16cid:durableId="2066224011">
    <w:abstractNumId w:val="0"/>
  </w:num>
  <w:num w:numId="15" w16cid:durableId="1946301346">
    <w:abstractNumId w:val="19"/>
  </w:num>
  <w:num w:numId="16" w16cid:durableId="354969113">
    <w:abstractNumId w:val="16"/>
  </w:num>
  <w:num w:numId="17" w16cid:durableId="1949972280">
    <w:abstractNumId w:val="17"/>
  </w:num>
  <w:num w:numId="18" w16cid:durableId="283192036">
    <w:abstractNumId w:val="15"/>
  </w:num>
  <w:num w:numId="19" w16cid:durableId="1570992216">
    <w:abstractNumId w:val="10"/>
  </w:num>
  <w:num w:numId="20" w16cid:durableId="2028941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1"/>
    <w:rsid w:val="000005E5"/>
    <w:rsid w:val="00000C23"/>
    <w:rsid w:val="00034EDE"/>
    <w:rsid w:val="0003763C"/>
    <w:rsid w:val="00041570"/>
    <w:rsid w:val="00061E69"/>
    <w:rsid w:val="00074F13"/>
    <w:rsid w:val="00085B95"/>
    <w:rsid w:val="000903EF"/>
    <w:rsid w:val="000A1464"/>
    <w:rsid w:val="000B58F0"/>
    <w:rsid w:val="000D359E"/>
    <w:rsid w:val="000D5DA3"/>
    <w:rsid w:val="000D6F99"/>
    <w:rsid w:val="000F4F9D"/>
    <w:rsid w:val="0010710F"/>
    <w:rsid w:val="00113833"/>
    <w:rsid w:val="00114834"/>
    <w:rsid w:val="00144F6E"/>
    <w:rsid w:val="00171F46"/>
    <w:rsid w:val="001723C2"/>
    <w:rsid w:val="00172FDF"/>
    <w:rsid w:val="001762D4"/>
    <w:rsid w:val="001823BF"/>
    <w:rsid w:val="001922F9"/>
    <w:rsid w:val="001A2DD3"/>
    <w:rsid w:val="001B1B6E"/>
    <w:rsid w:val="001C404C"/>
    <w:rsid w:val="00202EC6"/>
    <w:rsid w:val="0021750C"/>
    <w:rsid w:val="00225289"/>
    <w:rsid w:val="00225828"/>
    <w:rsid w:val="002460D3"/>
    <w:rsid w:val="00263817"/>
    <w:rsid w:val="00264DEA"/>
    <w:rsid w:val="002663D1"/>
    <w:rsid w:val="00287738"/>
    <w:rsid w:val="002D348F"/>
    <w:rsid w:val="003010E9"/>
    <w:rsid w:val="003103FC"/>
    <w:rsid w:val="00332F4F"/>
    <w:rsid w:val="00335058"/>
    <w:rsid w:val="003601D4"/>
    <w:rsid w:val="00382953"/>
    <w:rsid w:val="00382A91"/>
    <w:rsid w:val="003A1FB1"/>
    <w:rsid w:val="003A4603"/>
    <w:rsid w:val="003C2986"/>
    <w:rsid w:val="003C416D"/>
    <w:rsid w:val="003D4C4F"/>
    <w:rsid w:val="003E4D48"/>
    <w:rsid w:val="00407623"/>
    <w:rsid w:val="004206CC"/>
    <w:rsid w:val="004428FD"/>
    <w:rsid w:val="00442B3C"/>
    <w:rsid w:val="00464AA5"/>
    <w:rsid w:val="004771F5"/>
    <w:rsid w:val="00477659"/>
    <w:rsid w:val="004A1C97"/>
    <w:rsid w:val="004B3DA9"/>
    <w:rsid w:val="004D24D4"/>
    <w:rsid w:val="004E1EA3"/>
    <w:rsid w:val="004F081B"/>
    <w:rsid w:val="004F63C5"/>
    <w:rsid w:val="00514197"/>
    <w:rsid w:val="00533750"/>
    <w:rsid w:val="00537645"/>
    <w:rsid w:val="00551D6B"/>
    <w:rsid w:val="0057218A"/>
    <w:rsid w:val="00586A58"/>
    <w:rsid w:val="005B137E"/>
    <w:rsid w:val="005C6C19"/>
    <w:rsid w:val="005E3BC4"/>
    <w:rsid w:val="005E54A7"/>
    <w:rsid w:val="005E5C5F"/>
    <w:rsid w:val="00617CB6"/>
    <w:rsid w:val="0063206A"/>
    <w:rsid w:val="006534B3"/>
    <w:rsid w:val="006537F0"/>
    <w:rsid w:val="00654EFE"/>
    <w:rsid w:val="00657E9C"/>
    <w:rsid w:val="006613FC"/>
    <w:rsid w:val="006711B7"/>
    <w:rsid w:val="0067600D"/>
    <w:rsid w:val="006A5F37"/>
    <w:rsid w:val="006A6FE1"/>
    <w:rsid w:val="006C5411"/>
    <w:rsid w:val="00703D0E"/>
    <w:rsid w:val="00705B17"/>
    <w:rsid w:val="00711585"/>
    <w:rsid w:val="007160AE"/>
    <w:rsid w:val="00722140"/>
    <w:rsid w:val="00723D2E"/>
    <w:rsid w:val="00751C6B"/>
    <w:rsid w:val="00766F0B"/>
    <w:rsid w:val="00770756"/>
    <w:rsid w:val="007B43FB"/>
    <w:rsid w:val="007B4C03"/>
    <w:rsid w:val="007B5F51"/>
    <w:rsid w:val="007E724B"/>
    <w:rsid w:val="007F6221"/>
    <w:rsid w:val="0080367D"/>
    <w:rsid w:val="00834790"/>
    <w:rsid w:val="00840402"/>
    <w:rsid w:val="00846A2E"/>
    <w:rsid w:val="00851D7B"/>
    <w:rsid w:val="00854718"/>
    <w:rsid w:val="008567DA"/>
    <w:rsid w:val="00883334"/>
    <w:rsid w:val="008929B1"/>
    <w:rsid w:val="008C5FAA"/>
    <w:rsid w:val="008E5B1E"/>
    <w:rsid w:val="008F37FE"/>
    <w:rsid w:val="00900E4D"/>
    <w:rsid w:val="00917F32"/>
    <w:rsid w:val="00920992"/>
    <w:rsid w:val="009403CC"/>
    <w:rsid w:val="00945A5C"/>
    <w:rsid w:val="00946A36"/>
    <w:rsid w:val="00976A4C"/>
    <w:rsid w:val="0099758E"/>
    <w:rsid w:val="009A005F"/>
    <w:rsid w:val="009C0517"/>
    <w:rsid w:val="009C216D"/>
    <w:rsid w:val="009E29F8"/>
    <w:rsid w:val="009F0D24"/>
    <w:rsid w:val="009F5598"/>
    <w:rsid w:val="009F77E7"/>
    <w:rsid w:val="00A02A2B"/>
    <w:rsid w:val="00A36771"/>
    <w:rsid w:val="00A66D67"/>
    <w:rsid w:val="00AA7BD7"/>
    <w:rsid w:val="00AB0D8F"/>
    <w:rsid w:val="00AB1328"/>
    <w:rsid w:val="00AD5699"/>
    <w:rsid w:val="00AE2EA5"/>
    <w:rsid w:val="00AF2D2F"/>
    <w:rsid w:val="00B035AF"/>
    <w:rsid w:val="00B1241A"/>
    <w:rsid w:val="00B204CB"/>
    <w:rsid w:val="00B211A2"/>
    <w:rsid w:val="00B216F5"/>
    <w:rsid w:val="00B351E7"/>
    <w:rsid w:val="00B46DD3"/>
    <w:rsid w:val="00B57F35"/>
    <w:rsid w:val="00B71207"/>
    <w:rsid w:val="00B72843"/>
    <w:rsid w:val="00B80B41"/>
    <w:rsid w:val="00B921B9"/>
    <w:rsid w:val="00B94462"/>
    <w:rsid w:val="00BA1469"/>
    <w:rsid w:val="00BB46FA"/>
    <w:rsid w:val="00C13E73"/>
    <w:rsid w:val="00C16029"/>
    <w:rsid w:val="00C567FD"/>
    <w:rsid w:val="00C664EE"/>
    <w:rsid w:val="00C700CE"/>
    <w:rsid w:val="00C70131"/>
    <w:rsid w:val="00C8118B"/>
    <w:rsid w:val="00C94305"/>
    <w:rsid w:val="00CC5868"/>
    <w:rsid w:val="00CD12FC"/>
    <w:rsid w:val="00CE018E"/>
    <w:rsid w:val="00CE2011"/>
    <w:rsid w:val="00CE6571"/>
    <w:rsid w:val="00D03374"/>
    <w:rsid w:val="00D17787"/>
    <w:rsid w:val="00D21A02"/>
    <w:rsid w:val="00D24879"/>
    <w:rsid w:val="00D50EA6"/>
    <w:rsid w:val="00D52FFC"/>
    <w:rsid w:val="00D6221B"/>
    <w:rsid w:val="00D62C8B"/>
    <w:rsid w:val="00D67A2B"/>
    <w:rsid w:val="00D75E09"/>
    <w:rsid w:val="00D87780"/>
    <w:rsid w:val="00D95EF6"/>
    <w:rsid w:val="00DA199B"/>
    <w:rsid w:val="00DF0DE9"/>
    <w:rsid w:val="00DF67EC"/>
    <w:rsid w:val="00E22473"/>
    <w:rsid w:val="00E343D0"/>
    <w:rsid w:val="00E57A01"/>
    <w:rsid w:val="00E6657B"/>
    <w:rsid w:val="00E70CDC"/>
    <w:rsid w:val="00E94641"/>
    <w:rsid w:val="00E96B04"/>
    <w:rsid w:val="00EA1162"/>
    <w:rsid w:val="00EA1AD2"/>
    <w:rsid w:val="00EC63DA"/>
    <w:rsid w:val="00ED456A"/>
    <w:rsid w:val="00EE2A4D"/>
    <w:rsid w:val="00F04C6E"/>
    <w:rsid w:val="00F21F99"/>
    <w:rsid w:val="00F3245F"/>
    <w:rsid w:val="00F47AA5"/>
    <w:rsid w:val="00F81B72"/>
    <w:rsid w:val="00F859BF"/>
    <w:rsid w:val="00F86205"/>
    <w:rsid w:val="00FB2A26"/>
    <w:rsid w:val="00FB5ED3"/>
    <w:rsid w:val="00FD3F18"/>
    <w:rsid w:val="00FE341B"/>
    <w:rsid w:val="00FE36E4"/>
    <w:rsid w:val="00FE680E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DA9D"/>
  <w15:chartTrackingRefBased/>
  <w15:docId w15:val="{C8B56739-83C9-1745-A3B3-2BB7D0EE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B3C"/>
  </w:style>
  <w:style w:type="paragraph" w:styleId="1">
    <w:name w:val="heading 1"/>
    <w:basedOn w:val="a"/>
    <w:next w:val="a"/>
    <w:link w:val="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عنوان 6 Char"/>
    <w:basedOn w:val="a0"/>
    <w:link w:val="6"/>
    <w:uiPriority w:val="9"/>
    <w:semiHidden/>
    <w:rPr>
      <w:b/>
      <w:bCs/>
    </w:rPr>
  </w:style>
  <w:style w:type="character" w:customStyle="1" w:styleId="7Char">
    <w:name w:val="عنوان 7 Char"/>
    <w:basedOn w:val="a0"/>
    <w:link w:val="7"/>
    <w:uiPriority w:val="9"/>
    <w:semiHidden/>
    <w:rPr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عنوان 9 Char"/>
    <w:basedOn w:val="a0"/>
    <w:link w:val="9"/>
    <w:uiPriority w:val="9"/>
    <w:semiHidden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عنوان فرعي Char"/>
    <w:basedOn w:val="a0"/>
    <w:link w:val="a4"/>
    <w:uiPriority w:val="11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Emphasis"/>
    <w:basedOn w:val="a0"/>
    <w:uiPriority w:val="20"/>
    <w:qFormat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Pr>
      <w:szCs w:val="32"/>
    </w:rPr>
  </w:style>
  <w:style w:type="paragraph" w:styleId="a8">
    <w:name w:val="Quote"/>
    <w:basedOn w:val="a"/>
    <w:next w:val="a"/>
    <w:link w:val="Char1"/>
    <w:uiPriority w:val="29"/>
    <w:qFormat/>
    <w:rPr>
      <w:i/>
    </w:rPr>
  </w:style>
  <w:style w:type="character" w:customStyle="1" w:styleId="Char1">
    <w:name w:val="اقتباس Char"/>
    <w:basedOn w:val="a0"/>
    <w:link w:val="a8"/>
    <w:uiPriority w:val="29"/>
    <w:rPr>
      <w:i/>
      <w:sz w:val="24"/>
      <w:szCs w:val="24"/>
    </w:rPr>
  </w:style>
  <w:style w:type="paragraph" w:styleId="a9">
    <w:name w:val="Intense Quote"/>
    <w:basedOn w:val="a"/>
    <w:next w:val="a"/>
    <w:link w:val="Char2"/>
    <w:uiPriority w:val="30"/>
    <w:qFormat/>
    <w:pPr>
      <w:ind w:left="720" w:right="720"/>
    </w:pPr>
    <w:rPr>
      <w:b/>
      <w:i/>
      <w:szCs w:val="22"/>
    </w:rPr>
  </w:style>
  <w:style w:type="character" w:customStyle="1" w:styleId="Char2">
    <w:name w:val="اقتباس مكثف Char"/>
    <w:basedOn w:val="a0"/>
    <w:link w:val="a9"/>
    <w:uiPriority w:val="30"/>
    <w:rPr>
      <w:b/>
      <w:i/>
      <w:sz w:val="24"/>
    </w:rPr>
  </w:style>
  <w:style w:type="character" w:styleId="aa">
    <w:name w:val="Subtle Emphasis"/>
    <w:uiPriority w:val="19"/>
    <w:qFormat/>
    <w:rPr>
      <w:i/>
      <w:color w:val="5A5A5A" w:themeColor="text1" w:themeTint="A5"/>
    </w:rPr>
  </w:style>
  <w:style w:type="character" w:styleId="ab">
    <w:name w:val="Intense Emphasis"/>
    <w:basedOn w:val="a0"/>
    <w:uiPriority w:val="21"/>
    <w:qFormat/>
    <w:rPr>
      <w:b/>
      <w:i/>
      <w:sz w:val="24"/>
      <w:szCs w:val="24"/>
      <w:u w:val="single"/>
    </w:rPr>
  </w:style>
  <w:style w:type="character" w:styleId="ac">
    <w:name w:val="Subtle Reference"/>
    <w:basedOn w:val="a0"/>
    <w:uiPriority w:val="31"/>
    <w:qFormat/>
    <w:rPr>
      <w:sz w:val="24"/>
      <w:szCs w:val="24"/>
      <w:u w:val="single"/>
    </w:rPr>
  </w:style>
  <w:style w:type="character" w:styleId="ad">
    <w:name w:val="Intense Reference"/>
    <w:basedOn w:val="a0"/>
    <w:uiPriority w:val="32"/>
    <w:qFormat/>
    <w:rPr>
      <w:b/>
      <w:sz w:val="24"/>
      <w:u w:val="single"/>
    </w:rPr>
  </w:style>
  <w:style w:type="character" w:styleId="ae">
    <w:name w:val="Book Title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af1">
    <w:name w:val="Balloon Text"/>
    <w:basedOn w:val="a"/>
    <w:link w:val="Char3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Char3">
    <w:name w:val="نص في بالون Char"/>
    <w:basedOn w:val="a0"/>
    <w:link w:val="af1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3Char0">
    <w:name w:val="نص أساسي 3 Char"/>
    <w:basedOn w:val="a0"/>
    <w:link w:val="30"/>
    <w:uiPriority w:val="99"/>
    <w:semiHidden/>
    <w:rsid w:val="000005E5"/>
    <w:rPr>
      <w:sz w:val="22"/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3Char1">
    <w:name w:val="نص أساسي بمسافة بادئة 3 Char"/>
    <w:basedOn w:val="a0"/>
    <w:link w:val="31"/>
    <w:uiPriority w:val="99"/>
    <w:semiHidden/>
    <w:rsid w:val="000005E5"/>
    <w:rPr>
      <w:sz w:val="22"/>
      <w:szCs w:val="16"/>
    </w:rPr>
  </w:style>
  <w:style w:type="character" w:styleId="af2">
    <w:name w:val="annotation reference"/>
    <w:basedOn w:val="a0"/>
    <w:uiPriority w:val="99"/>
    <w:semiHidden/>
    <w:unhideWhenUsed/>
    <w:rsid w:val="000005E5"/>
    <w:rPr>
      <w:sz w:val="22"/>
      <w:szCs w:val="16"/>
    </w:rPr>
  </w:style>
  <w:style w:type="paragraph" w:styleId="af3">
    <w:name w:val="annotation text"/>
    <w:basedOn w:val="a"/>
    <w:link w:val="Char4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har4">
    <w:name w:val="نص تعليق Char"/>
    <w:basedOn w:val="a0"/>
    <w:link w:val="af3"/>
    <w:uiPriority w:val="99"/>
    <w:semiHidden/>
    <w:rsid w:val="000005E5"/>
    <w:rPr>
      <w:sz w:val="22"/>
      <w:szCs w:val="20"/>
    </w:rPr>
  </w:style>
  <w:style w:type="paragraph" w:styleId="af4">
    <w:name w:val="annotation subject"/>
    <w:basedOn w:val="af3"/>
    <w:next w:val="af3"/>
    <w:link w:val="Char5"/>
    <w:uiPriority w:val="99"/>
    <w:semiHidden/>
    <w:unhideWhenUsed/>
    <w:rsid w:val="000005E5"/>
    <w:rPr>
      <w:b/>
      <w:bCs/>
    </w:rPr>
  </w:style>
  <w:style w:type="character" w:customStyle="1" w:styleId="Char5">
    <w:name w:val="موضوع تعليق Char"/>
    <w:basedOn w:val="Char4"/>
    <w:link w:val="af4"/>
    <w:uiPriority w:val="99"/>
    <w:semiHidden/>
    <w:rsid w:val="000005E5"/>
    <w:rPr>
      <w:b/>
      <w:bCs/>
      <w:sz w:val="22"/>
      <w:szCs w:val="20"/>
    </w:rPr>
  </w:style>
  <w:style w:type="paragraph" w:styleId="af5">
    <w:name w:val="Document Map"/>
    <w:basedOn w:val="a"/>
    <w:link w:val="Char6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Char6">
    <w:name w:val="خريطة المستند Char"/>
    <w:basedOn w:val="a0"/>
    <w:link w:val="af5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af6">
    <w:name w:val="endnote text"/>
    <w:basedOn w:val="a"/>
    <w:link w:val="Char7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har7">
    <w:name w:val="نص تعليق ختامي Char"/>
    <w:basedOn w:val="a0"/>
    <w:link w:val="af6"/>
    <w:uiPriority w:val="99"/>
    <w:semiHidden/>
    <w:rsid w:val="000005E5"/>
    <w:rPr>
      <w:sz w:val="22"/>
      <w:szCs w:val="20"/>
    </w:rPr>
  </w:style>
  <w:style w:type="paragraph" w:styleId="af7">
    <w:name w:val="envelope return"/>
    <w:basedOn w:val="a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8">
    <w:name w:val="footnote text"/>
    <w:basedOn w:val="a"/>
    <w:link w:val="Char8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har8">
    <w:name w:val="نص حاشية سفلية Char"/>
    <w:basedOn w:val="a0"/>
    <w:link w:val="af8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a0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بتنسيق HTML مسبق Char"/>
    <w:basedOn w:val="a0"/>
    <w:link w:val="HTML0"/>
    <w:uiPriority w:val="99"/>
    <w:semiHidden/>
    <w:rsid w:val="000005E5"/>
    <w:rPr>
      <w:rFonts w:ascii="Consolas" w:hAnsi="Consolas"/>
      <w:sz w:val="22"/>
      <w:szCs w:val="20"/>
    </w:rPr>
  </w:style>
  <w:style w:type="character" w:styleId="HTML1">
    <w:name w:val="HTML Typewriter"/>
    <w:basedOn w:val="a0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af9">
    <w:name w:val="macro"/>
    <w:link w:val="Char9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9">
    <w:name w:val="نص ماكرو Char"/>
    <w:basedOn w:val="a0"/>
    <w:link w:val="af9"/>
    <w:uiPriority w:val="99"/>
    <w:semiHidden/>
    <w:rsid w:val="000005E5"/>
    <w:rPr>
      <w:rFonts w:ascii="Consolas" w:hAnsi="Consolas"/>
      <w:sz w:val="22"/>
      <w:szCs w:val="20"/>
    </w:rPr>
  </w:style>
  <w:style w:type="paragraph" w:styleId="afa">
    <w:name w:val="Plain Text"/>
    <w:basedOn w:val="a"/>
    <w:link w:val="Chara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Chara">
    <w:name w:val="نص عادي Char"/>
    <w:basedOn w:val="a0"/>
    <w:link w:val="afa"/>
    <w:uiPriority w:val="99"/>
    <w:semiHidden/>
    <w:rsid w:val="000005E5"/>
    <w:rPr>
      <w:rFonts w:ascii="Consolas" w:hAnsi="Consolas"/>
      <w:sz w:val="22"/>
      <w:szCs w:val="21"/>
    </w:rPr>
  </w:style>
  <w:style w:type="paragraph" w:styleId="afb">
    <w:name w:val="Block Text"/>
    <w:basedOn w:val="a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a0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afc">
    <w:name w:val="Placeholder Text"/>
    <w:basedOn w:val="a0"/>
    <w:uiPriority w:val="99"/>
    <w:semiHidden/>
    <w:rsid w:val="000005E5"/>
    <w:rPr>
      <w:color w:val="52565B" w:themeColor="text2" w:themeShade="BF"/>
    </w:rPr>
  </w:style>
  <w:style w:type="character" w:customStyle="1" w:styleId="s1">
    <w:name w:val="s1"/>
    <w:basedOn w:val="a0"/>
    <w:rsid w:val="004A1C97"/>
    <w:rPr>
      <w:rFonts w:ascii=".SFArabic-Regular" w:hAnsi=".SFArabic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a0"/>
    <w:rsid w:val="004A1C97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paragraph" w:customStyle="1" w:styleId="li1">
    <w:name w:val="li1"/>
    <w:basedOn w:val="a"/>
    <w:rsid w:val="004A1C97"/>
    <w:pPr>
      <w:spacing w:line="240" w:lineRule="auto"/>
    </w:pPr>
    <w:rPr>
      <w:rFonts w:ascii=".SF Arabic" w:hAnsi=".SF Arabic"/>
      <w:sz w:val="29"/>
      <w:szCs w:val="29"/>
      <w:lang/>
    </w:rPr>
  </w:style>
  <w:style w:type="character" w:customStyle="1" w:styleId="apple-converted-space">
    <w:name w:val="apple-converted-space"/>
    <w:basedOn w:val="a0"/>
    <w:rsid w:val="004A1C97"/>
  </w:style>
  <w:style w:type="paragraph" w:customStyle="1" w:styleId="p1">
    <w:name w:val="p1"/>
    <w:basedOn w:val="a"/>
    <w:rsid w:val="004E1EA3"/>
    <w:pPr>
      <w:spacing w:line="240" w:lineRule="auto"/>
    </w:pPr>
    <w:rPr>
      <w:rFonts w:ascii=".SF Arabic" w:hAnsi=".SF Arabic"/>
      <w:sz w:val="29"/>
      <w:szCs w:val="29"/>
      <w:lang/>
    </w:rPr>
  </w:style>
  <w:style w:type="paragraph" w:customStyle="1" w:styleId="p2">
    <w:name w:val="p2"/>
    <w:basedOn w:val="a"/>
    <w:rsid w:val="00C700CE"/>
    <w:pPr>
      <w:spacing w:line="240" w:lineRule="auto"/>
    </w:pPr>
    <w:rPr>
      <w:rFonts w:ascii=".AppleSystemUIFont" w:hAnsi=".AppleSystemUIFont"/>
      <w:sz w:val="29"/>
      <w:szCs w:val="29"/>
      <w:lang/>
    </w:rPr>
  </w:style>
  <w:style w:type="paragraph" w:styleId="afd">
    <w:name w:val="List Paragraph"/>
    <w:basedOn w:val="a"/>
    <w:uiPriority w:val="34"/>
    <w:unhideWhenUsed/>
    <w:qFormat/>
    <w:rsid w:val="0020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aaz\OneDrive\&#1575;&#1604;&#1605;&#1587;&#1578;&#1606;&#1583;&#1575;&#1578;\%7b22990DE1-B9A8-D341-9A0E-9D2593459890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{22990DE1-B9A8-D341-9A0E-9D2593459890}tf02786994.dotx</Template>
  <TotalTime>5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....</dc:creator>
  <cp:keywords/>
  <dc:description/>
  <cp:lastModifiedBy>yazan ALBALAWI</cp:lastModifiedBy>
  <cp:revision>2</cp:revision>
  <dcterms:created xsi:type="dcterms:W3CDTF">2022-07-07T09:56:00Z</dcterms:created>
  <dcterms:modified xsi:type="dcterms:W3CDTF">2022-07-07T09:56:00Z</dcterms:modified>
</cp:coreProperties>
</file>